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DEFFF" w14:textId="41FDA731" w:rsidR="00DA0406" w:rsidRPr="00075013" w:rsidRDefault="00136ED9" w:rsidP="001377C9">
      <w:pPr>
        <w:pStyle w:val="Puesto"/>
        <w:jc w:val="right"/>
        <w:rPr>
          <w:rFonts w:cs="Arial"/>
          <w:sz w:val="40"/>
          <w:szCs w:val="40"/>
          <w:lang w:val="es-BO"/>
        </w:rPr>
      </w:pPr>
      <w:r>
        <w:rPr>
          <w:rFonts w:cs="Arial"/>
          <w:sz w:val="40"/>
          <w:szCs w:val="40"/>
          <w:lang w:val="es-BO"/>
        </w:rPr>
        <w:t>Hamburguesas Los Pollos</w:t>
      </w:r>
    </w:p>
    <w:p w14:paraId="23AC0F1E" w14:textId="450BC44D" w:rsidR="007F0753" w:rsidRPr="00075013" w:rsidRDefault="00DA0406" w:rsidP="001377C9">
      <w:pPr>
        <w:pStyle w:val="Puesto"/>
        <w:jc w:val="right"/>
        <w:rPr>
          <w:rFonts w:cs="Arial"/>
          <w:sz w:val="40"/>
          <w:szCs w:val="40"/>
          <w:lang w:val="es-BO"/>
        </w:rPr>
      </w:pPr>
      <w:r w:rsidRPr="00075013">
        <w:rPr>
          <w:rFonts w:cs="Arial"/>
          <w:sz w:val="40"/>
          <w:szCs w:val="40"/>
          <w:lang w:val="es-BO"/>
        </w:rPr>
        <w:t>Manual del Usuario</w:t>
      </w:r>
    </w:p>
    <w:p w14:paraId="1ACCA826" w14:textId="77777777" w:rsidR="007F0753" w:rsidRPr="00075013" w:rsidRDefault="007F0753" w:rsidP="007F0753">
      <w:pPr>
        <w:rPr>
          <w:rFonts w:cs="Arial"/>
          <w:lang w:val="es-BO"/>
        </w:rPr>
      </w:pPr>
    </w:p>
    <w:p w14:paraId="385B80C3" w14:textId="77777777" w:rsidR="007F0753" w:rsidRPr="00075013" w:rsidRDefault="007F0753" w:rsidP="007F0753">
      <w:pPr>
        <w:rPr>
          <w:rFonts w:cs="Arial"/>
          <w:lang w:val="es-BO"/>
        </w:rPr>
      </w:pPr>
    </w:p>
    <w:p w14:paraId="29679334" w14:textId="5BBF3CDD" w:rsidR="001377C9" w:rsidRPr="00075013" w:rsidRDefault="00136ED9" w:rsidP="001377C9">
      <w:pPr>
        <w:pStyle w:val="Puesto"/>
        <w:jc w:val="right"/>
        <w:rPr>
          <w:rFonts w:cs="Arial"/>
          <w:lang w:val="es-BO"/>
        </w:rPr>
      </w:pPr>
      <w:r>
        <w:rPr>
          <w:rFonts w:cs="Arial"/>
          <w:lang w:val="es-BO"/>
        </w:rPr>
        <w:t>Rodrigo Aracena</w:t>
      </w:r>
    </w:p>
    <w:p w14:paraId="05870DFB" w14:textId="1A4526CB" w:rsidR="001377C9" w:rsidRDefault="00DA0406" w:rsidP="001377C9">
      <w:pPr>
        <w:pStyle w:val="Puesto"/>
        <w:jc w:val="right"/>
        <w:rPr>
          <w:rFonts w:cs="Arial"/>
          <w:lang w:val="es-BO"/>
        </w:rPr>
      </w:pPr>
      <w:r w:rsidRPr="00075013">
        <w:rPr>
          <w:rFonts w:cs="Arial"/>
          <w:lang w:val="es-BO"/>
        </w:rPr>
        <w:t>Joaquín Chávez</w:t>
      </w:r>
    </w:p>
    <w:p w14:paraId="00B145F0" w14:textId="528C65F5" w:rsidR="00136ED9" w:rsidRDefault="00136ED9" w:rsidP="00136ED9">
      <w:pPr>
        <w:pStyle w:val="Puesto"/>
        <w:jc w:val="right"/>
        <w:rPr>
          <w:rFonts w:cs="Arial"/>
          <w:lang w:val="es-BO"/>
        </w:rPr>
      </w:pPr>
      <w:r>
        <w:rPr>
          <w:rFonts w:cs="Arial"/>
          <w:lang w:val="es-BO"/>
        </w:rPr>
        <w:t>José Mostajo</w:t>
      </w:r>
    </w:p>
    <w:p w14:paraId="528EC16D" w14:textId="77777777" w:rsidR="00136ED9" w:rsidRPr="00136ED9" w:rsidRDefault="00136ED9" w:rsidP="00136ED9">
      <w:pPr>
        <w:rPr>
          <w:lang w:val="es-BO"/>
        </w:rPr>
      </w:pPr>
    </w:p>
    <w:p w14:paraId="293012BA" w14:textId="77777777" w:rsidR="007F0753" w:rsidRPr="00075013" w:rsidRDefault="007F0753" w:rsidP="007F0753">
      <w:pPr>
        <w:rPr>
          <w:rFonts w:cs="Arial"/>
          <w:lang w:val="es-BO"/>
        </w:rPr>
      </w:pPr>
    </w:p>
    <w:p w14:paraId="344B3A6B" w14:textId="77777777" w:rsidR="00B04F0B" w:rsidRPr="00075013" w:rsidRDefault="00B04F0B">
      <w:pPr>
        <w:pStyle w:val="Puesto"/>
        <w:jc w:val="right"/>
        <w:rPr>
          <w:rFonts w:cs="Arial"/>
          <w:lang w:val="es-BO"/>
        </w:rPr>
      </w:pPr>
    </w:p>
    <w:p w14:paraId="450CF456" w14:textId="69FCDAFF" w:rsidR="00B04F0B" w:rsidRPr="00075013" w:rsidRDefault="007F0753">
      <w:pPr>
        <w:pStyle w:val="Puesto"/>
        <w:jc w:val="right"/>
        <w:rPr>
          <w:rFonts w:cs="Arial"/>
          <w:sz w:val="32"/>
          <w:szCs w:val="32"/>
          <w:lang w:val="es-BO"/>
        </w:rPr>
      </w:pPr>
      <w:r w:rsidRPr="00075013">
        <w:rPr>
          <w:rFonts w:cs="Arial"/>
          <w:sz w:val="32"/>
          <w:szCs w:val="32"/>
          <w:lang w:val="es-BO"/>
        </w:rPr>
        <w:t xml:space="preserve">Versión </w:t>
      </w:r>
      <w:r w:rsidR="00DA0406" w:rsidRPr="00075013">
        <w:rPr>
          <w:rFonts w:cs="Arial"/>
          <w:sz w:val="32"/>
          <w:szCs w:val="32"/>
          <w:lang w:val="es-BO"/>
        </w:rPr>
        <w:t>1.0</w:t>
      </w:r>
    </w:p>
    <w:p w14:paraId="1D065C70" w14:textId="77777777" w:rsidR="007F0753" w:rsidRPr="00075013" w:rsidRDefault="007F0753" w:rsidP="007F0753">
      <w:pPr>
        <w:rPr>
          <w:rFonts w:cs="Arial"/>
          <w:lang w:val="es-BO"/>
        </w:rPr>
      </w:pPr>
    </w:p>
    <w:p w14:paraId="1814FC52" w14:textId="77777777" w:rsidR="007F0753" w:rsidRPr="00075013" w:rsidRDefault="007F0753" w:rsidP="007F0753">
      <w:pPr>
        <w:rPr>
          <w:rFonts w:cs="Arial"/>
          <w:lang w:val="es-BO"/>
        </w:rPr>
      </w:pPr>
    </w:p>
    <w:p w14:paraId="7820A223" w14:textId="77777777" w:rsidR="007F0753" w:rsidRPr="00075013" w:rsidRDefault="007F0753" w:rsidP="007F0753">
      <w:pPr>
        <w:rPr>
          <w:rFonts w:cs="Arial"/>
          <w:lang w:val="es-BO"/>
        </w:rPr>
      </w:pPr>
    </w:p>
    <w:p w14:paraId="16F91C71" w14:textId="05F6DBD3" w:rsidR="007F0753" w:rsidRPr="00075013" w:rsidRDefault="007F0753" w:rsidP="007F0753">
      <w:pPr>
        <w:pStyle w:val="Puesto"/>
        <w:jc w:val="right"/>
        <w:rPr>
          <w:rFonts w:cs="Arial"/>
          <w:sz w:val="28"/>
          <w:szCs w:val="28"/>
          <w:lang w:val="es-BO"/>
        </w:rPr>
      </w:pPr>
      <w:r w:rsidRPr="00075013">
        <w:rPr>
          <w:rFonts w:cs="Arial"/>
          <w:sz w:val="28"/>
          <w:szCs w:val="28"/>
          <w:lang w:val="es-BO"/>
        </w:rPr>
        <w:t xml:space="preserve">Cochabamba, </w:t>
      </w:r>
      <w:r w:rsidR="00FD3B17">
        <w:rPr>
          <w:rFonts w:cs="Arial"/>
          <w:sz w:val="28"/>
          <w:szCs w:val="28"/>
          <w:lang w:val="es-BO"/>
        </w:rPr>
        <w:t>19</w:t>
      </w:r>
      <w:bookmarkStart w:id="0" w:name="_GoBack"/>
      <w:bookmarkEnd w:id="0"/>
      <w:r w:rsidRPr="00075013">
        <w:rPr>
          <w:rFonts w:cs="Arial"/>
          <w:sz w:val="28"/>
          <w:szCs w:val="28"/>
          <w:lang w:val="es-BO"/>
        </w:rPr>
        <w:t xml:space="preserve"> de </w:t>
      </w:r>
      <w:r w:rsidR="00136ED9">
        <w:rPr>
          <w:rFonts w:cs="Arial"/>
          <w:sz w:val="28"/>
          <w:szCs w:val="28"/>
          <w:lang w:val="es-BO"/>
        </w:rPr>
        <w:t>septiembre</w:t>
      </w:r>
      <w:r w:rsidRPr="00075013">
        <w:rPr>
          <w:rFonts w:cs="Arial"/>
          <w:sz w:val="28"/>
          <w:szCs w:val="28"/>
          <w:lang w:val="es-BO"/>
        </w:rPr>
        <w:t xml:space="preserve"> de </w:t>
      </w:r>
      <w:r w:rsidR="00136ED9">
        <w:rPr>
          <w:rFonts w:cs="Arial"/>
          <w:sz w:val="28"/>
          <w:szCs w:val="28"/>
          <w:lang w:val="es-BO"/>
        </w:rPr>
        <w:t>2018</w:t>
      </w:r>
    </w:p>
    <w:p w14:paraId="3416CCFD" w14:textId="77777777" w:rsidR="00B04F0B" w:rsidRPr="00075013" w:rsidRDefault="00B04F0B">
      <w:pPr>
        <w:rPr>
          <w:rFonts w:cs="Arial"/>
          <w:lang w:val="es-BO"/>
        </w:rPr>
        <w:sectPr w:rsidR="00B04F0B" w:rsidRPr="00075013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F7BE130" w14:textId="0B3AD8F7" w:rsidR="00B04F0B" w:rsidRPr="00075013" w:rsidRDefault="008651E6" w:rsidP="00DA0406">
      <w:pPr>
        <w:pStyle w:val="Puesto"/>
        <w:jc w:val="left"/>
        <w:rPr>
          <w:rFonts w:cs="Arial"/>
          <w:lang w:val="es-BO"/>
        </w:rPr>
      </w:pPr>
      <w:r w:rsidRPr="00075013">
        <w:rPr>
          <w:rFonts w:cs="Arial"/>
          <w:lang w:val="es-BO"/>
        </w:rPr>
        <w:lastRenderedPageBreak/>
        <w:t>Tabl</w:t>
      </w:r>
      <w:r w:rsidR="00053B19" w:rsidRPr="00075013">
        <w:rPr>
          <w:rFonts w:cs="Arial"/>
          <w:lang w:val="es-BO"/>
        </w:rPr>
        <w:t>a de Contenidos</w:t>
      </w:r>
    </w:p>
    <w:p w14:paraId="4FB31894" w14:textId="77777777" w:rsidR="00DA0406" w:rsidRPr="00075013" w:rsidRDefault="00DA0406" w:rsidP="00DA0406">
      <w:pPr>
        <w:pStyle w:val="TDC1"/>
        <w:tabs>
          <w:tab w:val="left" w:pos="432"/>
        </w:tabs>
        <w:rPr>
          <w:rFonts w:cs="Arial"/>
          <w:lang w:val="es-BO"/>
        </w:rPr>
      </w:pPr>
    </w:p>
    <w:p w14:paraId="7D1A7934" w14:textId="439CB413" w:rsidR="00EA5341" w:rsidRPr="00075013" w:rsidRDefault="00DA0406" w:rsidP="00EA5341">
      <w:pPr>
        <w:pStyle w:val="Ttulo2"/>
        <w:numPr>
          <w:ilvl w:val="0"/>
          <w:numId w:val="37"/>
        </w:numPr>
        <w:spacing w:after="0"/>
        <w:rPr>
          <w:lang w:val="es-BO"/>
        </w:rPr>
      </w:pPr>
      <w:r w:rsidRPr="00075013">
        <w:rPr>
          <w:lang w:val="es-BO"/>
        </w:rPr>
        <w:t>Introducción</w:t>
      </w:r>
      <w:r w:rsidR="00EA5341" w:rsidRPr="00075013">
        <w:rPr>
          <w:lang w:val="es-BO"/>
        </w:rPr>
        <w:t xml:space="preserve">           </w:t>
      </w:r>
      <w:r w:rsidR="00EA5341" w:rsidRPr="00075013">
        <w:rPr>
          <w:lang w:val="es-BO"/>
        </w:rPr>
        <w:tab/>
      </w:r>
      <w:r w:rsidR="00EA5341" w:rsidRPr="00075013">
        <w:rPr>
          <w:lang w:val="es-BO"/>
        </w:rPr>
        <w:tab/>
      </w:r>
      <w:r w:rsidR="00EA5341" w:rsidRPr="00075013">
        <w:rPr>
          <w:lang w:val="es-BO"/>
        </w:rPr>
        <w:tab/>
      </w:r>
      <w:r w:rsidR="00EA5341" w:rsidRPr="00075013">
        <w:rPr>
          <w:lang w:val="es-BO"/>
        </w:rPr>
        <w:tab/>
      </w:r>
      <w:r w:rsidR="00EA5341" w:rsidRPr="00075013">
        <w:rPr>
          <w:lang w:val="es-BO"/>
        </w:rPr>
        <w:tab/>
      </w:r>
      <w:r w:rsidR="00EA5341" w:rsidRPr="00075013">
        <w:rPr>
          <w:lang w:val="es-BO"/>
        </w:rPr>
        <w:tab/>
      </w:r>
      <w:r w:rsidR="00EA5341" w:rsidRPr="00075013">
        <w:rPr>
          <w:lang w:val="es-BO"/>
        </w:rPr>
        <w:tab/>
      </w:r>
      <w:r w:rsidR="00EA5341" w:rsidRPr="00075013">
        <w:rPr>
          <w:lang w:val="es-BO"/>
        </w:rPr>
        <w:tab/>
      </w:r>
      <w:r w:rsidR="00EA5341" w:rsidRPr="00075013">
        <w:rPr>
          <w:lang w:val="es-BO"/>
        </w:rPr>
        <w:tab/>
        <w:t xml:space="preserve">          </w:t>
      </w:r>
      <w:r w:rsidR="00075013" w:rsidRPr="00075013">
        <w:rPr>
          <w:lang w:val="es-BO"/>
        </w:rPr>
        <w:t>4</w:t>
      </w:r>
      <w:r w:rsidR="00EA5341" w:rsidRPr="00075013">
        <w:rPr>
          <w:lang w:val="es-BO"/>
        </w:rPr>
        <w:t xml:space="preserve">                                                                                                             </w:t>
      </w:r>
    </w:p>
    <w:p w14:paraId="0C494911" w14:textId="5CDD7779" w:rsidR="00EA5341" w:rsidRPr="00075013" w:rsidRDefault="00EA5341" w:rsidP="00EA5341">
      <w:pPr>
        <w:pStyle w:val="Prrafodelista"/>
        <w:numPr>
          <w:ilvl w:val="0"/>
          <w:numId w:val="37"/>
        </w:numPr>
        <w:rPr>
          <w:lang w:val="es-BO"/>
        </w:rPr>
      </w:pPr>
      <w:r w:rsidRPr="00075013">
        <w:rPr>
          <w:b/>
          <w:lang w:val="es-BO"/>
        </w:rPr>
        <w:t>Requerimientos</w:t>
      </w:r>
      <w:r w:rsidRPr="00075013">
        <w:rPr>
          <w:b/>
          <w:lang w:val="es-BO"/>
        </w:rPr>
        <w:tab/>
      </w:r>
      <w:r w:rsidRPr="00075013">
        <w:rPr>
          <w:b/>
          <w:lang w:val="es-BO"/>
        </w:rPr>
        <w:tab/>
      </w:r>
      <w:r w:rsidRPr="00075013">
        <w:rPr>
          <w:lang w:val="es-BO"/>
        </w:rPr>
        <w:tab/>
      </w:r>
      <w:r w:rsidRPr="00075013">
        <w:rPr>
          <w:lang w:val="es-BO"/>
        </w:rPr>
        <w:tab/>
      </w:r>
      <w:r w:rsidRPr="00075013">
        <w:rPr>
          <w:lang w:val="es-BO"/>
        </w:rPr>
        <w:tab/>
      </w:r>
      <w:r w:rsidRPr="00075013">
        <w:rPr>
          <w:lang w:val="es-BO"/>
        </w:rPr>
        <w:tab/>
      </w:r>
      <w:r w:rsidRPr="00075013">
        <w:rPr>
          <w:lang w:val="es-BO"/>
        </w:rPr>
        <w:tab/>
      </w:r>
      <w:r w:rsidRPr="00075013">
        <w:rPr>
          <w:lang w:val="es-BO"/>
        </w:rPr>
        <w:tab/>
      </w:r>
      <w:r w:rsidRPr="00075013">
        <w:rPr>
          <w:lang w:val="es-BO"/>
        </w:rPr>
        <w:tab/>
        <w:t xml:space="preserve">          </w:t>
      </w:r>
      <w:r w:rsidR="00075013" w:rsidRPr="00075013">
        <w:rPr>
          <w:b/>
          <w:lang w:val="es-BO"/>
        </w:rPr>
        <w:t>4</w:t>
      </w:r>
    </w:p>
    <w:p w14:paraId="6A6AACFC" w14:textId="2B8527DD" w:rsidR="00EA5341" w:rsidRPr="00075013" w:rsidRDefault="00EA5341" w:rsidP="00EA5341">
      <w:pPr>
        <w:pStyle w:val="Prrafodelista"/>
        <w:numPr>
          <w:ilvl w:val="0"/>
          <w:numId w:val="37"/>
        </w:numPr>
        <w:rPr>
          <w:b/>
          <w:lang w:val="es-BO"/>
        </w:rPr>
      </w:pPr>
      <w:r w:rsidRPr="00075013">
        <w:rPr>
          <w:b/>
          <w:lang w:val="es-BO"/>
        </w:rPr>
        <w:t>Modo de uso</w:t>
      </w:r>
      <w:r w:rsidRPr="00075013">
        <w:rPr>
          <w:b/>
          <w:lang w:val="es-BO"/>
        </w:rPr>
        <w:tab/>
      </w:r>
      <w:r w:rsidRPr="00075013">
        <w:rPr>
          <w:b/>
          <w:lang w:val="es-BO"/>
        </w:rPr>
        <w:tab/>
      </w:r>
      <w:r w:rsidRPr="00075013">
        <w:rPr>
          <w:b/>
          <w:lang w:val="es-BO"/>
        </w:rPr>
        <w:tab/>
      </w:r>
      <w:r w:rsidRPr="00075013">
        <w:rPr>
          <w:b/>
          <w:lang w:val="es-BO"/>
        </w:rPr>
        <w:tab/>
      </w:r>
      <w:r w:rsidRPr="00075013">
        <w:rPr>
          <w:b/>
          <w:lang w:val="es-BO"/>
        </w:rPr>
        <w:tab/>
      </w:r>
      <w:r w:rsidRPr="00075013">
        <w:rPr>
          <w:b/>
          <w:lang w:val="es-BO"/>
        </w:rPr>
        <w:tab/>
      </w:r>
      <w:r w:rsidRPr="00075013">
        <w:rPr>
          <w:b/>
          <w:lang w:val="es-BO"/>
        </w:rPr>
        <w:tab/>
      </w:r>
      <w:r w:rsidRPr="00075013">
        <w:rPr>
          <w:b/>
          <w:lang w:val="es-BO"/>
        </w:rPr>
        <w:tab/>
      </w:r>
      <w:r w:rsidRPr="00075013">
        <w:rPr>
          <w:b/>
          <w:lang w:val="es-BO"/>
        </w:rPr>
        <w:tab/>
        <w:t xml:space="preserve">          </w:t>
      </w:r>
      <w:r w:rsidRPr="00075013">
        <w:rPr>
          <w:b/>
          <w:lang w:val="es-BO"/>
        </w:rPr>
        <w:tab/>
        <w:t xml:space="preserve">          </w:t>
      </w:r>
      <w:r w:rsidR="00075013" w:rsidRPr="00075013">
        <w:rPr>
          <w:b/>
          <w:lang w:val="es-BO"/>
        </w:rPr>
        <w:t>4</w:t>
      </w:r>
    </w:p>
    <w:p w14:paraId="2591D9B8" w14:textId="61C5BB9E" w:rsidR="00EA5341" w:rsidRPr="00075013" w:rsidRDefault="00EA5341" w:rsidP="00EA5341">
      <w:pPr>
        <w:pStyle w:val="Prrafodelista"/>
        <w:numPr>
          <w:ilvl w:val="0"/>
          <w:numId w:val="37"/>
        </w:numPr>
        <w:rPr>
          <w:b/>
          <w:lang w:val="es-BO"/>
        </w:rPr>
      </w:pPr>
      <w:r w:rsidRPr="00075013">
        <w:rPr>
          <w:b/>
          <w:lang w:val="es-BO"/>
        </w:rPr>
        <w:t>Casos de error</w:t>
      </w:r>
      <w:r w:rsidRPr="00075013">
        <w:rPr>
          <w:b/>
          <w:lang w:val="es-BO"/>
        </w:rPr>
        <w:tab/>
      </w:r>
      <w:r w:rsidRPr="00075013">
        <w:rPr>
          <w:b/>
          <w:lang w:val="es-BO"/>
        </w:rPr>
        <w:tab/>
      </w:r>
      <w:r w:rsidRPr="00075013">
        <w:rPr>
          <w:b/>
          <w:lang w:val="es-BO"/>
        </w:rPr>
        <w:tab/>
      </w:r>
      <w:r w:rsidRPr="00075013">
        <w:rPr>
          <w:b/>
          <w:lang w:val="es-BO"/>
        </w:rPr>
        <w:tab/>
      </w:r>
      <w:r w:rsidRPr="00075013">
        <w:rPr>
          <w:b/>
          <w:lang w:val="es-BO"/>
        </w:rPr>
        <w:tab/>
      </w:r>
      <w:r w:rsidRPr="00075013">
        <w:rPr>
          <w:b/>
          <w:lang w:val="es-BO"/>
        </w:rPr>
        <w:tab/>
      </w:r>
      <w:r w:rsidRPr="00075013">
        <w:rPr>
          <w:b/>
          <w:lang w:val="es-BO"/>
        </w:rPr>
        <w:tab/>
      </w:r>
      <w:r w:rsidRPr="00075013">
        <w:rPr>
          <w:b/>
          <w:lang w:val="es-BO"/>
        </w:rPr>
        <w:tab/>
      </w:r>
      <w:r w:rsidRPr="00075013">
        <w:rPr>
          <w:b/>
          <w:lang w:val="es-BO"/>
        </w:rPr>
        <w:tab/>
      </w:r>
      <w:r w:rsidRPr="00075013">
        <w:rPr>
          <w:b/>
          <w:lang w:val="es-BO"/>
        </w:rPr>
        <w:tab/>
        <w:t xml:space="preserve">          </w:t>
      </w:r>
      <w:r w:rsidR="00075013" w:rsidRPr="00075013">
        <w:rPr>
          <w:b/>
          <w:lang w:val="es-BO"/>
        </w:rPr>
        <w:t>6</w:t>
      </w:r>
    </w:p>
    <w:p w14:paraId="2DDAB1E8" w14:textId="15E0C76E" w:rsidR="00075013" w:rsidRPr="00075013" w:rsidRDefault="00075013" w:rsidP="00EA5341">
      <w:pPr>
        <w:pStyle w:val="Prrafodelista"/>
        <w:numPr>
          <w:ilvl w:val="0"/>
          <w:numId w:val="37"/>
        </w:numPr>
        <w:rPr>
          <w:b/>
          <w:lang w:val="es-BO"/>
        </w:rPr>
      </w:pPr>
      <w:r w:rsidRPr="00075013">
        <w:rPr>
          <w:b/>
          <w:lang w:val="es-BO"/>
        </w:rPr>
        <w:t>Bibliografía</w:t>
      </w:r>
      <w:r w:rsidRPr="00075013">
        <w:rPr>
          <w:b/>
          <w:lang w:val="es-BO"/>
        </w:rPr>
        <w:tab/>
      </w:r>
      <w:r w:rsidRPr="00075013">
        <w:rPr>
          <w:b/>
          <w:lang w:val="es-BO"/>
        </w:rPr>
        <w:tab/>
      </w:r>
      <w:r w:rsidRPr="00075013">
        <w:rPr>
          <w:b/>
          <w:lang w:val="es-BO"/>
        </w:rPr>
        <w:tab/>
      </w:r>
      <w:r w:rsidRPr="00075013">
        <w:rPr>
          <w:b/>
          <w:lang w:val="es-BO"/>
        </w:rPr>
        <w:tab/>
      </w:r>
      <w:r w:rsidRPr="00075013">
        <w:rPr>
          <w:b/>
          <w:lang w:val="es-BO"/>
        </w:rPr>
        <w:tab/>
      </w:r>
      <w:r w:rsidRPr="00075013">
        <w:rPr>
          <w:b/>
          <w:lang w:val="es-BO"/>
        </w:rPr>
        <w:tab/>
      </w:r>
      <w:r w:rsidRPr="00075013">
        <w:rPr>
          <w:b/>
          <w:lang w:val="es-BO"/>
        </w:rPr>
        <w:tab/>
      </w:r>
      <w:r w:rsidRPr="00075013">
        <w:rPr>
          <w:b/>
          <w:lang w:val="es-BO"/>
        </w:rPr>
        <w:tab/>
      </w:r>
      <w:r w:rsidRPr="00075013">
        <w:rPr>
          <w:b/>
          <w:lang w:val="es-BO"/>
        </w:rPr>
        <w:tab/>
      </w:r>
      <w:r w:rsidRPr="00075013">
        <w:rPr>
          <w:b/>
          <w:lang w:val="es-BO"/>
        </w:rPr>
        <w:tab/>
        <w:t xml:space="preserve">          7</w:t>
      </w:r>
    </w:p>
    <w:p w14:paraId="11D8C1BF" w14:textId="77777777" w:rsidR="00EA5341" w:rsidRPr="00075013" w:rsidRDefault="00EA5341" w:rsidP="00EA5341">
      <w:pPr>
        <w:pStyle w:val="Prrafodelista"/>
        <w:rPr>
          <w:lang w:val="es-BO"/>
        </w:rPr>
      </w:pPr>
    </w:p>
    <w:p w14:paraId="0575CBE2" w14:textId="77777777" w:rsidR="00EA5341" w:rsidRPr="00075013" w:rsidRDefault="00EA5341" w:rsidP="00BD5B8A">
      <w:pPr>
        <w:pStyle w:val="TDC1"/>
        <w:tabs>
          <w:tab w:val="left" w:pos="432"/>
        </w:tabs>
        <w:jc w:val="center"/>
        <w:rPr>
          <w:rFonts w:cs="Arial"/>
          <w:lang w:val="es-BO"/>
        </w:rPr>
      </w:pPr>
    </w:p>
    <w:p w14:paraId="131B4079" w14:textId="77777777" w:rsidR="00EA5341" w:rsidRPr="00075013" w:rsidRDefault="00EA5341" w:rsidP="00BD5B8A">
      <w:pPr>
        <w:pStyle w:val="TDC1"/>
        <w:tabs>
          <w:tab w:val="left" w:pos="432"/>
        </w:tabs>
        <w:jc w:val="center"/>
        <w:rPr>
          <w:rFonts w:cs="Arial"/>
          <w:lang w:val="es-BO"/>
        </w:rPr>
      </w:pPr>
    </w:p>
    <w:p w14:paraId="4B183085" w14:textId="77777777" w:rsidR="00535C96" w:rsidRPr="00075013" w:rsidRDefault="00535C96" w:rsidP="00EA5341">
      <w:pPr>
        <w:pStyle w:val="Puesto"/>
        <w:jc w:val="left"/>
        <w:rPr>
          <w:rFonts w:cs="Arial"/>
          <w:lang w:val="es-BO"/>
        </w:rPr>
      </w:pPr>
    </w:p>
    <w:p w14:paraId="7A0A4D48" w14:textId="77777777" w:rsidR="00535C96" w:rsidRPr="00075013" w:rsidRDefault="00535C96" w:rsidP="00EA5341">
      <w:pPr>
        <w:pStyle w:val="Puesto"/>
        <w:jc w:val="left"/>
        <w:rPr>
          <w:rFonts w:cs="Arial"/>
          <w:lang w:val="es-BO"/>
        </w:rPr>
      </w:pPr>
    </w:p>
    <w:p w14:paraId="7843C3BB" w14:textId="77777777" w:rsidR="00535C96" w:rsidRPr="00075013" w:rsidRDefault="00535C96" w:rsidP="00EA5341">
      <w:pPr>
        <w:pStyle w:val="Puesto"/>
        <w:jc w:val="left"/>
        <w:rPr>
          <w:rFonts w:cs="Arial"/>
          <w:lang w:val="es-BO"/>
        </w:rPr>
      </w:pPr>
    </w:p>
    <w:p w14:paraId="5AB8D172" w14:textId="77777777" w:rsidR="00535C96" w:rsidRPr="00075013" w:rsidRDefault="00535C96" w:rsidP="00EA5341">
      <w:pPr>
        <w:pStyle w:val="Puesto"/>
        <w:jc w:val="left"/>
        <w:rPr>
          <w:rFonts w:cs="Arial"/>
          <w:lang w:val="es-BO"/>
        </w:rPr>
      </w:pPr>
    </w:p>
    <w:p w14:paraId="7F47EDA2" w14:textId="77777777" w:rsidR="00535C96" w:rsidRPr="00075013" w:rsidRDefault="00535C96" w:rsidP="00EA5341">
      <w:pPr>
        <w:pStyle w:val="Puesto"/>
        <w:jc w:val="left"/>
        <w:rPr>
          <w:rFonts w:cs="Arial"/>
          <w:lang w:val="es-BO"/>
        </w:rPr>
      </w:pPr>
    </w:p>
    <w:p w14:paraId="05745D49" w14:textId="77777777" w:rsidR="00535C96" w:rsidRPr="00075013" w:rsidRDefault="00535C96" w:rsidP="00EA5341">
      <w:pPr>
        <w:pStyle w:val="Puesto"/>
        <w:jc w:val="left"/>
        <w:rPr>
          <w:rFonts w:cs="Arial"/>
          <w:lang w:val="es-BO"/>
        </w:rPr>
      </w:pPr>
    </w:p>
    <w:p w14:paraId="5C2B6FB1" w14:textId="77777777" w:rsidR="00535C96" w:rsidRPr="00075013" w:rsidRDefault="00535C96" w:rsidP="00EA5341">
      <w:pPr>
        <w:pStyle w:val="Puesto"/>
        <w:jc w:val="left"/>
        <w:rPr>
          <w:rFonts w:cs="Arial"/>
          <w:lang w:val="es-BO"/>
        </w:rPr>
      </w:pPr>
    </w:p>
    <w:p w14:paraId="0968BFA8" w14:textId="77777777" w:rsidR="00535C96" w:rsidRPr="00075013" w:rsidRDefault="00535C96" w:rsidP="00EA5341">
      <w:pPr>
        <w:pStyle w:val="Puesto"/>
        <w:jc w:val="left"/>
        <w:rPr>
          <w:rFonts w:cs="Arial"/>
          <w:lang w:val="es-BO"/>
        </w:rPr>
      </w:pPr>
    </w:p>
    <w:p w14:paraId="128D4828" w14:textId="77777777" w:rsidR="00535C96" w:rsidRPr="00075013" w:rsidRDefault="00535C96" w:rsidP="00EA5341">
      <w:pPr>
        <w:pStyle w:val="Puesto"/>
        <w:jc w:val="left"/>
        <w:rPr>
          <w:rFonts w:cs="Arial"/>
          <w:lang w:val="es-BO"/>
        </w:rPr>
      </w:pPr>
    </w:p>
    <w:p w14:paraId="5115DBE1" w14:textId="77777777" w:rsidR="00535C96" w:rsidRPr="00075013" w:rsidRDefault="00535C96" w:rsidP="00EA5341">
      <w:pPr>
        <w:pStyle w:val="Puesto"/>
        <w:jc w:val="left"/>
        <w:rPr>
          <w:rFonts w:cs="Arial"/>
          <w:lang w:val="es-BO"/>
        </w:rPr>
      </w:pPr>
    </w:p>
    <w:p w14:paraId="4EA12D2A" w14:textId="77777777" w:rsidR="00535C96" w:rsidRPr="00075013" w:rsidRDefault="00535C96" w:rsidP="00EA5341">
      <w:pPr>
        <w:pStyle w:val="Puesto"/>
        <w:jc w:val="left"/>
        <w:rPr>
          <w:rFonts w:cs="Arial"/>
          <w:lang w:val="es-BO"/>
        </w:rPr>
      </w:pPr>
    </w:p>
    <w:p w14:paraId="184E89B7" w14:textId="77777777" w:rsidR="00535C96" w:rsidRPr="00075013" w:rsidRDefault="00535C96" w:rsidP="00EA5341">
      <w:pPr>
        <w:pStyle w:val="Puesto"/>
        <w:jc w:val="left"/>
        <w:rPr>
          <w:rFonts w:cs="Arial"/>
          <w:lang w:val="es-BO"/>
        </w:rPr>
      </w:pPr>
    </w:p>
    <w:p w14:paraId="1805E2B6" w14:textId="77777777" w:rsidR="00535C96" w:rsidRPr="00075013" w:rsidRDefault="00535C96" w:rsidP="00EA5341">
      <w:pPr>
        <w:pStyle w:val="Puesto"/>
        <w:jc w:val="left"/>
        <w:rPr>
          <w:rFonts w:cs="Arial"/>
          <w:lang w:val="es-BO"/>
        </w:rPr>
      </w:pPr>
    </w:p>
    <w:p w14:paraId="34D7208E" w14:textId="77777777" w:rsidR="00535C96" w:rsidRPr="00075013" w:rsidRDefault="00535C96" w:rsidP="00EA5341">
      <w:pPr>
        <w:pStyle w:val="Puesto"/>
        <w:jc w:val="left"/>
        <w:rPr>
          <w:rFonts w:cs="Arial"/>
          <w:lang w:val="es-BO"/>
        </w:rPr>
      </w:pPr>
    </w:p>
    <w:p w14:paraId="3C08C985" w14:textId="77777777" w:rsidR="00535C96" w:rsidRPr="00075013" w:rsidRDefault="00535C96" w:rsidP="00EA5341">
      <w:pPr>
        <w:pStyle w:val="Puesto"/>
        <w:jc w:val="left"/>
        <w:rPr>
          <w:rFonts w:cs="Arial"/>
          <w:lang w:val="es-BO"/>
        </w:rPr>
      </w:pPr>
    </w:p>
    <w:p w14:paraId="3827B64E" w14:textId="77777777" w:rsidR="00535C96" w:rsidRPr="00075013" w:rsidRDefault="00535C96" w:rsidP="00EA5341">
      <w:pPr>
        <w:pStyle w:val="Puesto"/>
        <w:jc w:val="left"/>
        <w:rPr>
          <w:rFonts w:cs="Arial"/>
          <w:lang w:val="es-BO"/>
        </w:rPr>
      </w:pPr>
    </w:p>
    <w:p w14:paraId="668990A5" w14:textId="77777777" w:rsidR="00535C96" w:rsidRPr="00075013" w:rsidRDefault="00535C96" w:rsidP="00EA5341">
      <w:pPr>
        <w:pStyle w:val="Puesto"/>
        <w:jc w:val="left"/>
        <w:rPr>
          <w:rFonts w:cs="Arial"/>
          <w:lang w:val="es-BO"/>
        </w:rPr>
      </w:pPr>
    </w:p>
    <w:p w14:paraId="467F00A1" w14:textId="77777777" w:rsidR="00535C96" w:rsidRPr="00075013" w:rsidRDefault="00535C96" w:rsidP="00EA5341">
      <w:pPr>
        <w:pStyle w:val="Puesto"/>
        <w:jc w:val="left"/>
        <w:rPr>
          <w:rFonts w:cs="Arial"/>
          <w:lang w:val="es-BO"/>
        </w:rPr>
      </w:pPr>
    </w:p>
    <w:p w14:paraId="1147EF8A" w14:textId="77777777" w:rsidR="00535C96" w:rsidRPr="00075013" w:rsidRDefault="00535C96" w:rsidP="00EA5341">
      <w:pPr>
        <w:pStyle w:val="Puesto"/>
        <w:jc w:val="left"/>
        <w:rPr>
          <w:rFonts w:cs="Arial"/>
          <w:lang w:val="es-BO"/>
        </w:rPr>
      </w:pPr>
    </w:p>
    <w:p w14:paraId="0FBD4CD0" w14:textId="77777777" w:rsidR="00535C96" w:rsidRPr="00075013" w:rsidRDefault="00535C96" w:rsidP="00EA5341">
      <w:pPr>
        <w:pStyle w:val="Puesto"/>
        <w:jc w:val="left"/>
        <w:rPr>
          <w:rFonts w:cs="Arial"/>
          <w:lang w:val="es-BO"/>
        </w:rPr>
      </w:pPr>
    </w:p>
    <w:p w14:paraId="6C388C92" w14:textId="77777777" w:rsidR="00535C96" w:rsidRPr="00075013" w:rsidRDefault="00535C96" w:rsidP="00EA5341">
      <w:pPr>
        <w:pStyle w:val="Puesto"/>
        <w:jc w:val="left"/>
        <w:rPr>
          <w:rFonts w:cs="Arial"/>
          <w:lang w:val="es-BO"/>
        </w:rPr>
      </w:pPr>
    </w:p>
    <w:p w14:paraId="5075A20B" w14:textId="77777777" w:rsidR="00535C96" w:rsidRPr="00075013" w:rsidRDefault="00535C96" w:rsidP="00EA5341">
      <w:pPr>
        <w:pStyle w:val="Puesto"/>
        <w:jc w:val="left"/>
        <w:rPr>
          <w:rFonts w:cs="Arial"/>
          <w:lang w:val="es-BO"/>
        </w:rPr>
      </w:pPr>
    </w:p>
    <w:p w14:paraId="4BD65424" w14:textId="77777777" w:rsidR="00535C96" w:rsidRPr="00075013" w:rsidRDefault="00535C96" w:rsidP="00EA5341">
      <w:pPr>
        <w:pStyle w:val="Puesto"/>
        <w:jc w:val="left"/>
        <w:rPr>
          <w:rFonts w:cs="Arial"/>
          <w:lang w:val="es-BO"/>
        </w:rPr>
      </w:pPr>
    </w:p>
    <w:p w14:paraId="17850B3F" w14:textId="296CC57E" w:rsidR="00EA5341" w:rsidRPr="00075013" w:rsidRDefault="00EA5341" w:rsidP="00EA5341">
      <w:pPr>
        <w:pStyle w:val="Puesto"/>
        <w:jc w:val="left"/>
        <w:rPr>
          <w:rFonts w:cs="Arial"/>
          <w:lang w:val="es-BO"/>
        </w:rPr>
      </w:pPr>
      <w:r w:rsidRPr="00075013">
        <w:rPr>
          <w:rFonts w:cs="Arial"/>
          <w:lang w:val="es-BO"/>
        </w:rPr>
        <w:t>Tabla de Imágenes</w:t>
      </w:r>
    </w:p>
    <w:p w14:paraId="660D2695" w14:textId="77777777" w:rsidR="00EA5341" w:rsidRPr="00075013" w:rsidRDefault="00EA5341" w:rsidP="00BD5B8A">
      <w:pPr>
        <w:pStyle w:val="TDC1"/>
        <w:tabs>
          <w:tab w:val="left" w:pos="432"/>
        </w:tabs>
        <w:jc w:val="center"/>
        <w:rPr>
          <w:rFonts w:cs="Arial"/>
          <w:lang w:val="es-BO"/>
        </w:rPr>
      </w:pPr>
    </w:p>
    <w:p w14:paraId="0DAA5001" w14:textId="60465D71" w:rsidR="00EA5341" w:rsidRPr="00075013" w:rsidRDefault="00535C96" w:rsidP="00EA5341">
      <w:pPr>
        <w:pStyle w:val="TDC1"/>
        <w:numPr>
          <w:ilvl w:val="0"/>
          <w:numId w:val="39"/>
        </w:numPr>
        <w:tabs>
          <w:tab w:val="left" w:pos="432"/>
        </w:tabs>
        <w:spacing w:before="0" w:after="0"/>
        <w:rPr>
          <w:b/>
          <w:noProof/>
          <w:sz w:val="48"/>
          <w:szCs w:val="48"/>
          <w:lang w:val="es-BO"/>
        </w:rPr>
      </w:pPr>
      <w:r w:rsidRPr="00075013">
        <w:rPr>
          <w:rFonts w:cs="Arial"/>
          <w:b/>
          <w:lang w:val="es-BO"/>
        </w:rPr>
        <w:t>Imagen 1</w:t>
      </w:r>
      <w:r w:rsidRPr="00075013">
        <w:rPr>
          <w:rFonts w:cs="Arial"/>
          <w:b/>
          <w:lang w:val="es-BO"/>
        </w:rPr>
        <w:tab/>
        <w:t>4</w:t>
      </w:r>
      <w:r w:rsidR="00EA5341" w:rsidRPr="00075013">
        <w:rPr>
          <w:rFonts w:cs="Arial"/>
          <w:b/>
          <w:lang w:val="es-BO"/>
        </w:rPr>
        <w:tab/>
      </w:r>
      <w:r w:rsidR="00EA5341" w:rsidRPr="00075013">
        <w:rPr>
          <w:rFonts w:cs="Arial"/>
          <w:b/>
          <w:lang w:val="es-BO"/>
        </w:rPr>
        <w:tab/>
      </w:r>
      <w:r w:rsidR="00EA5341" w:rsidRPr="00075013">
        <w:rPr>
          <w:rFonts w:cs="Arial"/>
          <w:b/>
          <w:lang w:val="es-BO"/>
        </w:rPr>
        <w:tab/>
      </w:r>
      <w:r w:rsidR="00EA5341" w:rsidRPr="00075013">
        <w:rPr>
          <w:rFonts w:cs="Arial"/>
          <w:b/>
          <w:lang w:val="es-BO"/>
        </w:rPr>
        <w:tab/>
      </w:r>
      <w:r w:rsidR="00EA5341" w:rsidRPr="00075013">
        <w:rPr>
          <w:rFonts w:cs="Arial"/>
          <w:b/>
          <w:lang w:val="es-BO"/>
        </w:rPr>
        <w:tab/>
      </w:r>
      <w:r w:rsidR="00EA5341" w:rsidRPr="00075013">
        <w:rPr>
          <w:rFonts w:cs="Arial"/>
          <w:b/>
          <w:lang w:val="es-BO"/>
        </w:rPr>
        <w:tab/>
      </w:r>
      <w:r w:rsidR="00EA5341" w:rsidRPr="00075013">
        <w:rPr>
          <w:rFonts w:cs="Arial"/>
          <w:b/>
          <w:lang w:val="es-BO"/>
        </w:rPr>
        <w:tab/>
      </w:r>
      <w:r w:rsidR="00EA5341" w:rsidRPr="00075013">
        <w:rPr>
          <w:rFonts w:cs="Arial"/>
          <w:b/>
          <w:lang w:val="es-BO"/>
        </w:rPr>
        <w:tab/>
      </w:r>
    </w:p>
    <w:p w14:paraId="45DE4FDB" w14:textId="5224D51F" w:rsidR="00EA5341" w:rsidRPr="00075013" w:rsidRDefault="00EA5341" w:rsidP="00EA5341">
      <w:pPr>
        <w:pStyle w:val="TDC1"/>
        <w:numPr>
          <w:ilvl w:val="0"/>
          <w:numId w:val="39"/>
        </w:numPr>
        <w:tabs>
          <w:tab w:val="left" w:pos="432"/>
        </w:tabs>
        <w:spacing w:before="0" w:after="0"/>
        <w:rPr>
          <w:b/>
          <w:noProof/>
          <w:sz w:val="48"/>
          <w:szCs w:val="48"/>
          <w:lang w:val="es-BO"/>
        </w:rPr>
      </w:pPr>
      <w:r w:rsidRPr="00075013">
        <w:rPr>
          <w:rFonts w:cs="Arial"/>
          <w:b/>
          <w:lang w:val="es-BO"/>
        </w:rPr>
        <w:t>Imagen 2</w:t>
      </w:r>
      <w:r w:rsidRPr="00075013">
        <w:rPr>
          <w:rFonts w:cs="Arial"/>
          <w:b/>
          <w:lang w:val="es-BO"/>
        </w:rPr>
        <w:tab/>
      </w:r>
      <w:r w:rsidR="00535C96" w:rsidRPr="00075013">
        <w:rPr>
          <w:rFonts w:cs="Arial"/>
          <w:b/>
          <w:lang w:val="es-BO"/>
        </w:rPr>
        <w:t>5</w:t>
      </w:r>
    </w:p>
    <w:p w14:paraId="2F251E88" w14:textId="2738172D" w:rsidR="00EA5341" w:rsidRPr="00075013" w:rsidRDefault="00EA5341" w:rsidP="00EA5341">
      <w:pPr>
        <w:pStyle w:val="TDC1"/>
        <w:numPr>
          <w:ilvl w:val="0"/>
          <w:numId w:val="39"/>
        </w:numPr>
        <w:tabs>
          <w:tab w:val="left" w:pos="432"/>
        </w:tabs>
        <w:spacing w:before="0" w:after="0"/>
        <w:rPr>
          <w:b/>
          <w:noProof/>
          <w:sz w:val="48"/>
          <w:szCs w:val="48"/>
          <w:lang w:val="es-BO"/>
        </w:rPr>
      </w:pPr>
      <w:r w:rsidRPr="00075013">
        <w:rPr>
          <w:rFonts w:cs="Arial"/>
          <w:b/>
          <w:lang w:val="es-BO"/>
        </w:rPr>
        <w:t>Imagen 3</w:t>
      </w:r>
      <w:r w:rsidRPr="00075013">
        <w:rPr>
          <w:rFonts w:cs="Arial"/>
          <w:b/>
          <w:lang w:val="es-BO"/>
        </w:rPr>
        <w:tab/>
      </w:r>
      <w:r w:rsidR="00535C96" w:rsidRPr="00075013">
        <w:rPr>
          <w:rFonts w:cs="Arial"/>
          <w:b/>
          <w:lang w:val="es-BO"/>
        </w:rPr>
        <w:t>5</w:t>
      </w:r>
    </w:p>
    <w:p w14:paraId="363D2A05" w14:textId="33A54E31" w:rsidR="00561C48" w:rsidRPr="00075013" w:rsidRDefault="00561C48" w:rsidP="00EA5341">
      <w:pPr>
        <w:pStyle w:val="TDC1"/>
        <w:numPr>
          <w:ilvl w:val="0"/>
          <w:numId w:val="39"/>
        </w:numPr>
        <w:tabs>
          <w:tab w:val="left" w:pos="432"/>
        </w:tabs>
        <w:spacing w:before="0" w:after="0"/>
        <w:rPr>
          <w:b/>
          <w:noProof/>
          <w:sz w:val="48"/>
          <w:szCs w:val="48"/>
          <w:lang w:val="es-BO"/>
        </w:rPr>
      </w:pPr>
      <w:r w:rsidRPr="00075013">
        <w:rPr>
          <w:rFonts w:cs="Arial"/>
          <w:b/>
          <w:lang w:val="es-BO"/>
        </w:rPr>
        <w:t>Imagen 4</w:t>
      </w:r>
      <w:r w:rsidRPr="00075013">
        <w:rPr>
          <w:rFonts w:cs="Arial"/>
          <w:b/>
          <w:lang w:val="es-BO"/>
        </w:rPr>
        <w:tab/>
      </w:r>
      <w:r w:rsidR="00535C96" w:rsidRPr="00075013">
        <w:rPr>
          <w:rFonts w:cs="Arial"/>
          <w:b/>
          <w:lang w:val="es-BO"/>
        </w:rPr>
        <w:t>5</w:t>
      </w:r>
    </w:p>
    <w:p w14:paraId="04130901" w14:textId="39E512F7" w:rsidR="00561C48" w:rsidRPr="00075013" w:rsidRDefault="00561C48" w:rsidP="00EA5341">
      <w:pPr>
        <w:pStyle w:val="TDC1"/>
        <w:numPr>
          <w:ilvl w:val="0"/>
          <w:numId w:val="39"/>
        </w:numPr>
        <w:tabs>
          <w:tab w:val="left" w:pos="432"/>
        </w:tabs>
        <w:spacing w:before="0" w:after="0"/>
        <w:rPr>
          <w:b/>
          <w:noProof/>
          <w:sz w:val="48"/>
          <w:szCs w:val="48"/>
          <w:lang w:val="es-BO"/>
        </w:rPr>
      </w:pPr>
      <w:r w:rsidRPr="00075013">
        <w:rPr>
          <w:rFonts w:cs="Arial"/>
          <w:b/>
          <w:lang w:val="es-BO"/>
        </w:rPr>
        <w:t>Imagen 5</w:t>
      </w:r>
      <w:r w:rsidRPr="00075013">
        <w:rPr>
          <w:rFonts w:cs="Arial"/>
          <w:b/>
          <w:lang w:val="es-BO"/>
        </w:rPr>
        <w:tab/>
      </w:r>
      <w:r w:rsidR="00535C96" w:rsidRPr="00075013">
        <w:rPr>
          <w:rFonts w:cs="Arial"/>
          <w:b/>
          <w:lang w:val="es-BO"/>
        </w:rPr>
        <w:t>6</w:t>
      </w:r>
    </w:p>
    <w:p w14:paraId="2D66F6E9" w14:textId="659A6D8B" w:rsidR="00EA5341" w:rsidRPr="00075013" w:rsidRDefault="00561C48" w:rsidP="00EA5341">
      <w:pPr>
        <w:pStyle w:val="TDC1"/>
        <w:numPr>
          <w:ilvl w:val="0"/>
          <w:numId w:val="39"/>
        </w:numPr>
        <w:tabs>
          <w:tab w:val="left" w:pos="432"/>
        </w:tabs>
        <w:spacing w:before="0" w:after="0"/>
        <w:rPr>
          <w:b/>
          <w:noProof/>
          <w:sz w:val="48"/>
          <w:szCs w:val="48"/>
          <w:lang w:val="es-BO"/>
        </w:rPr>
      </w:pPr>
      <w:r w:rsidRPr="00075013">
        <w:rPr>
          <w:rFonts w:cs="Arial"/>
          <w:b/>
          <w:lang w:val="es-BO"/>
        </w:rPr>
        <w:t>Imagen 6</w:t>
      </w:r>
      <w:r w:rsidRPr="00075013">
        <w:rPr>
          <w:rFonts w:cs="Arial"/>
          <w:b/>
          <w:lang w:val="es-BO"/>
        </w:rPr>
        <w:tab/>
      </w:r>
      <w:r w:rsidR="00535C96" w:rsidRPr="00075013">
        <w:rPr>
          <w:rFonts w:cs="Arial"/>
          <w:b/>
          <w:lang w:val="es-BO"/>
        </w:rPr>
        <w:t>6</w:t>
      </w:r>
    </w:p>
    <w:p w14:paraId="7A8D721C" w14:textId="4B28BA33" w:rsidR="00B04F0B" w:rsidRPr="00075013" w:rsidRDefault="008651E6" w:rsidP="00075013">
      <w:pPr>
        <w:pStyle w:val="TDC1"/>
        <w:tabs>
          <w:tab w:val="left" w:pos="432"/>
        </w:tabs>
        <w:spacing w:before="0" w:after="0"/>
        <w:ind w:left="720"/>
        <w:jc w:val="center"/>
        <w:rPr>
          <w:b/>
          <w:noProof/>
          <w:sz w:val="48"/>
          <w:szCs w:val="48"/>
          <w:lang w:val="es-BO"/>
        </w:rPr>
      </w:pPr>
      <w:r w:rsidRPr="00075013">
        <w:rPr>
          <w:rFonts w:cs="Arial"/>
          <w:lang w:val="es-BO"/>
        </w:rPr>
        <w:br w:type="page"/>
      </w:r>
      <w:r w:rsidR="00DA0406" w:rsidRPr="00075013">
        <w:rPr>
          <w:rFonts w:cs="Arial"/>
          <w:b/>
          <w:sz w:val="48"/>
          <w:szCs w:val="48"/>
          <w:lang w:val="es-BO"/>
        </w:rPr>
        <w:lastRenderedPageBreak/>
        <w:t>Manual del Usuario</w:t>
      </w:r>
    </w:p>
    <w:p w14:paraId="1F5F8E4A" w14:textId="77777777" w:rsidR="00B04F0B" w:rsidRPr="00075013" w:rsidRDefault="00053B19" w:rsidP="00053B19">
      <w:pPr>
        <w:pStyle w:val="Ttulo1"/>
        <w:jc w:val="both"/>
        <w:rPr>
          <w:rFonts w:cs="Arial"/>
          <w:lang w:val="es-BO"/>
        </w:rPr>
      </w:pPr>
      <w:bookmarkStart w:id="1" w:name="_Toc456598586"/>
      <w:bookmarkStart w:id="2" w:name="_Toc342386657"/>
      <w:r w:rsidRPr="00075013">
        <w:rPr>
          <w:rFonts w:cs="Arial"/>
          <w:lang w:val="es-BO"/>
        </w:rPr>
        <w:t>Introducción</w:t>
      </w:r>
      <w:bookmarkEnd w:id="1"/>
      <w:bookmarkEnd w:id="2"/>
    </w:p>
    <w:p w14:paraId="4C5AAF8C" w14:textId="77777777" w:rsidR="006256A8" w:rsidRPr="00075013" w:rsidRDefault="006256A8" w:rsidP="00BD5B8A">
      <w:pPr>
        <w:rPr>
          <w:lang w:val="es-BO"/>
        </w:rPr>
      </w:pPr>
    </w:p>
    <w:p w14:paraId="6370B666" w14:textId="27258CB0" w:rsidR="00BD5B8A" w:rsidRPr="00075013" w:rsidRDefault="006256A8" w:rsidP="00075013">
      <w:pPr>
        <w:ind w:left="720"/>
        <w:rPr>
          <w:lang w:val="es-BO"/>
        </w:rPr>
      </w:pPr>
      <w:r w:rsidRPr="00075013">
        <w:rPr>
          <w:lang w:val="es-BO"/>
        </w:rPr>
        <w:t xml:space="preserve">En este documento se presentará la forma de utilizar el </w:t>
      </w:r>
      <w:r w:rsidR="00271128">
        <w:rPr>
          <w:lang w:val="es-BO"/>
        </w:rPr>
        <w:t>programa para la utilización del mismo en un restaurant de comida como sistema</w:t>
      </w:r>
      <w:r w:rsidRPr="00075013">
        <w:rPr>
          <w:lang w:val="es-BO"/>
        </w:rPr>
        <w:t xml:space="preserve"> elabora</w:t>
      </w:r>
      <w:r w:rsidR="00271128">
        <w:rPr>
          <w:lang w:val="es-BO"/>
        </w:rPr>
        <w:t>do por los alum</w:t>
      </w:r>
      <w:r w:rsidRPr="00075013">
        <w:rPr>
          <w:lang w:val="es-BO"/>
        </w:rPr>
        <w:t xml:space="preserve">nos </w:t>
      </w:r>
      <w:r w:rsidR="00271128">
        <w:rPr>
          <w:lang w:val="es-BO"/>
        </w:rPr>
        <w:t>Rodrigo Aracena,</w:t>
      </w:r>
      <w:r w:rsidRPr="00075013">
        <w:rPr>
          <w:lang w:val="es-BO"/>
        </w:rPr>
        <w:t xml:space="preserve"> Joaquín Chávez</w:t>
      </w:r>
      <w:r w:rsidR="00271128">
        <w:rPr>
          <w:lang w:val="es-BO"/>
        </w:rPr>
        <w:t xml:space="preserve"> y José Mostajo</w:t>
      </w:r>
      <w:r w:rsidRPr="00075013">
        <w:rPr>
          <w:lang w:val="es-BO"/>
        </w:rPr>
        <w:t xml:space="preserve"> como parte del proyecto final de la materia Programación I</w:t>
      </w:r>
      <w:r w:rsidR="00271128">
        <w:rPr>
          <w:lang w:val="es-BO"/>
        </w:rPr>
        <w:t>I</w:t>
      </w:r>
      <w:r w:rsidRPr="00075013">
        <w:rPr>
          <w:lang w:val="es-BO"/>
        </w:rPr>
        <w:t xml:space="preserve"> – Computación para Ingeniería </w:t>
      </w:r>
      <w:r w:rsidR="00271128">
        <w:rPr>
          <w:lang w:val="es-BO"/>
        </w:rPr>
        <w:t>I</w:t>
      </w:r>
      <w:r w:rsidRPr="00075013">
        <w:rPr>
          <w:lang w:val="es-BO"/>
        </w:rPr>
        <w:t xml:space="preserve">I, con ayuda del Docente Marcelo López de la Rosa. El </w:t>
      </w:r>
      <w:r w:rsidR="00271128">
        <w:rPr>
          <w:lang w:val="es-BO"/>
        </w:rPr>
        <w:t xml:space="preserve">proyecto consiste en un sistema en el que el usuario al crear su perfil pueda acceder a la base de datos del mismo para que este pueda ingresar un pedido nuevo o existente en el </w:t>
      </w:r>
      <w:proofErr w:type="spellStart"/>
      <w:r w:rsidR="00271128">
        <w:rPr>
          <w:lang w:val="es-BO"/>
        </w:rPr>
        <w:t>sisteme</w:t>
      </w:r>
      <w:proofErr w:type="spellEnd"/>
      <w:r w:rsidR="00271128">
        <w:rPr>
          <w:lang w:val="es-BO"/>
        </w:rPr>
        <w:t>, un empleado pueda comprar insumos del proveedor o se pueda crear una receta nueva.</w:t>
      </w:r>
    </w:p>
    <w:p w14:paraId="2F0582AF" w14:textId="77777777" w:rsidR="00DA0406" w:rsidRPr="00075013" w:rsidRDefault="00DA0406" w:rsidP="00DA0406">
      <w:pPr>
        <w:ind w:left="720"/>
        <w:rPr>
          <w:lang w:val="es-BO"/>
        </w:rPr>
      </w:pPr>
    </w:p>
    <w:p w14:paraId="167BBFE8" w14:textId="6F50EB60" w:rsidR="00B04F0B" w:rsidRPr="00075013" w:rsidRDefault="007215AC" w:rsidP="00C4113D">
      <w:pPr>
        <w:pStyle w:val="Ttulo1"/>
        <w:jc w:val="both"/>
        <w:rPr>
          <w:rFonts w:cs="Arial"/>
          <w:lang w:val="es-BO"/>
        </w:rPr>
      </w:pPr>
      <w:bookmarkStart w:id="3" w:name="_Toc342386658"/>
      <w:r w:rsidRPr="00075013">
        <w:rPr>
          <w:rFonts w:cs="Arial"/>
          <w:lang w:val="es-BO"/>
        </w:rPr>
        <w:t>Requerimientos</w:t>
      </w:r>
      <w:bookmarkStart w:id="4" w:name="_Toc456598588"/>
      <w:bookmarkEnd w:id="3"/>
    </w:p>
    <w:p w14:paraId="5F52D5D5" w14:textId="77777777" w:rsidR="00BD5B8A" w:rsidRPr="00075013" w:rsidRDefault="00BD5B8A" w:rsidP="00BD5B8A">
      <w:pPr>
        <w:rPr>
          <w:lang w:val="es-BO"/>
        </w:rPr>
      </w:pPr>
    </w:p>
    <w:p w14:paraId="0E62C048" w14:textId="26BBAF0D" w:rsidR="00C4113D" w:rsidRPr="00075013" w:rsidRDefault="008D1EB8" w:rsidP="00C4113D">
      <w:pPr>
        <w:pStyle w:val="Prrafodelista"/>
        <w:numPr>
          <w:ilvl w:val="0"/>
          <w:numId w:val="34"/>
        </w:numPr>
        <w:rPr>
          <w:lang w:val="es-BO"/>
        </w:rPr>
      </w:pPr>
      <w:r>
        <w:rPr>
          <w:lang w:val="es-BO"/>
        </w:rPr>
        <w:t>Usuario</w:t>
      </w:r>
    </w:p>
    <w:p w14:paraId="3758C7FA" w14:textId="01C9A6BB" w:rsidR="00C4113D" w:rsidRPr="00075013" w:rsidRDefault="00C4113D" w:rsidP="00C4113D">
      <w:pPr>
        <w:pStyle w:val="Prrafodelista"/>
        <w:numPr>
          <w:ilvl w:val="0"/>
          <w:numId w:val="34"/>
        </w:numPr>
        <w:rPr>
          <w:lang w:val="es-BO"/>
        </w:rPr>
      </w:pPr>
      <w:r w:rsidRPr="00075013">
        <w:rPr>
          <w:lang w:val="es-BO"/>
        </w:rPr>
        <w:t>Computadora</w:t>
      </w:r>
    </w:p>
    <w:p w14:paraId="69B938EC" w14:textId="361D1807" w:rsidR="00C4113D" w:rsidRPr="00075013" w:rsidRDefault="00C4113D" w:rsidP="00C4113D">
      <w:pPr>
        <w:pStyle w:val="Prrafodelista"/>
        <w:numPr>
          <w:ilvl w:val="0"/>
          <w:numId w:val="34"/>
        </w:numPr>
        <w:rPr>
          <w:lang w:val="es-BO"/>
        </w:rPr>
      </w:pPr>
      <w:r w:rsidRPr="00075013">
        <w:rPr>
          <w:lang w:val="es-BO"/>
        </w:rPr>
        <w:t>Pantalla</w:t>
      </w:r>
    </w:p>
    <w:p w14:paraId="152F929F" w14:textId="5FD691AD" w:rsidR="00C4113D" w:rsidRDefault="00C4113D" w:rsidP="00C4113D">
      <w:pPr>
        <w:pStyle w:val="Prrafodelista"/>
        <w:numPr>
          <w:ilvl w:val="0"/>
          <w:numId w:val="34"/>
        </w:numPr>
        <w:rPr>
          <w:lang w:val="es-BO"/>
        </w:rPr>
      </w:pPr>
      <w:r w:rsidRPr="00075013">
        <w:rPr>
          <w:lang w:val="es-BO"/>
        </w:rPr>
        <w:t>Mouse</w:t>
      </w:r>
    </w:p>
    <w:p w14:paraId="09374D22" w14:textId="2996C8CD" w:rsidR="008D1EB8" w:rsidRPr="00075013" w:rsidRDefault="008D1EB8" w:rsidP="00C4113D">
      <w:pPr>
        <w:pStyle w:val="Prrafodelista"/>
        <w:numPr>
          <w:ilvl w:val="0"/>
          <w:numId w:val="34"/>
        </w:numPr>
        <w:rPr>
          <w:lang w:val="es-BO"/>
        </w:rPr>
      </w:pPr>
      <w:r>
        <w:rPr>
          <w:lang w:val="es-BO"/>
        </w:rPr>
        <w:t>Teclado</w:t>
      </w:r>
    </w:p>
    <w:p w14:paraId="247DEED7" w14:textId="77777777" w:rsidR="00D55709" w:rsidRPr="00075013" w:rsidRDefault="00D55709" w:rsidP="00D55709">
      <w:pPr>
        <w:rPr>
          <w:lang w:val="es-BO"/>
        </w:rPr>
      </w:pPr>
    </w:p>
    <w:p w14:paraId="1E779A41" w14:textId="77777777" w:rsidR="00D55709" w:rsidRPr="00075013" w:rsidRDefault="00D55709" w:rsidP="00D55709">
      <w:pPr>
        <w:rPr>
          <w:lang w:val="es-BO"/>
        </w:rPr>
      </w:pPr>
      <w:bookmarkStart w:id="5" w:name="_Toc456598589"/>
      <w:bookmarkEnd w:id="4"/>
    </w:p>
    <w:bookmarkEnd w:id="5"/>
    <w:p w14:paraId="6D6564CF" w14:textId="7FA77D64" w:rsidR="00B04F0B" w:rsidRPr="00075013" w:rsidRDefault="002D0575" w:rsidP="005E019D">
      <w:pPr>
        <w:pStyle w:val="Ttulo1"/>
        <w:jc w:val="both"/>
        <w:rPr>
          <w:rFonts w:cs="Arial"/>
          <w:lang w:val="es-BO"/>
        </w:rPr>
      </w:pPr>
      <w:r w:rsidRPr="00075013">
        <w:rPr>
          <w:rFonts w:cs="Arial"/>
          <w:lang w:val="es-BO"/>
        </w:rPr>
        <w:t>Modo de uso</w:t>
      </w:r>
    </w:p>
    <w:p w14:paraId="35AA3F80" w14:textId="77777777" w:rsidR="00BD5B8A" w:rsidRPr="00075013" w:rsidRDefault="00BD5B8A" w:rsidP="00BD5B8A">
      <w:pPr>
        <w:rPr>
          <w:lang w:val="es-BO"/>
        </w:rPr>
      </w:pPr>
    </w:p>
    <w:p w14:paraId="0AC4A994" w14:textId="687DD972" w:rsidR="00BD5B8A" w:rsidRPr="00075013" w:rsidRDefault="006256A8" w:rsidP="002D0575">
      <w:pPr>
        <w:ind w:left="720"/>
        <w:rPr>
          <w:noProof/>
          <w:lang w:val="es-BO" w:eastAsia="es-BO"/>
        </w:rPr>
      </w:pPr>
      <w:r w:rsidRPr="00075013">
        <w:rPr>
          <w:noProof/>
          <w:lang w:val="es-BO" w:eastAsia="es-BO"/>
        </w:rPr>
        <w:t>Para empezar, se tiene</w:t>
      </w:r>
      <w:r w:rsidR="008D1EB8">
        <w:rPr>
          <w:noProof/>
          <w:lang w:val="es-BO" w:eastAsia="es-BO"/>
        </w:rPr>
        <w:t xml:space="preserve"> que iniciar el programa con un</w:t>
      </w:r>
      <w:r w:rsidRPr="00075013">
        <w:rPr>
          <w:noProof/>
          <w:lang w:val="es-BO" w:eastAsia="es-BO"/>
        </w:rPr>
        <w:t xml:space="preserve"> usuarios </w:t>
      </w:r>
      <w:r w:rsidR="008D1EB8">
        <w:rPr>
          <w:noProof/>
          <w:lang w:val="es-BO" w:eastAsia="es-BO"/>
        </w:rPr>
        <w:t>que puede estar previamente registrado o se cree un perfil. En caso de crearse un nuevo perfil este deberá ingresar sus datos para que se almacene en la base de datos y se le pueda asignar un codigo de usuario.</w:t>
      </w:r>
    </w:p>
    <w:p w14:paraId="4987E4ED" w14:textId="77777777" w:rsidR="006256A8" w:rsidRPr="00075013" w:rsidRDefault="006256A8" w:rsidP="002D0575">
      <w:pPr>
        <w:ind w:left="720"/>
        <w:rPr>
          <w:noProof/>
          <w:lang w:val="es-BO" w:eastAsia="es-BO"/>
        </w:rPr>
      </w:pPr>
    </w:p>
    <w:p w14:paraId="31D20AAD" w14:textId="0B79B223" w:rsidR="002D0575" w:rsidRPr="00075013" w:rsidRDefault="00F20A2F" w:rsidP="002D0575">
      <w:pPr>
        <w:jc w:val="center"/>
        <w:rPr>
          <w:lang w:val="es-BO"/>
        </w:rPr>
      </w:pPr>
      <w:r>
        <w:rPr>
          <w:noProof/>
          <w:lang w:val="es-BO" w:eastAsia="es-BO"/>
        </w:rPr>
        <w:drawing>
          <wp:inline distT="0" distB="0" distL="0" distR="0" wp14:anchorId="56B38F87" wp14:editId="452FE6C1">
            <wp:extent cx="3081163" cy="3138985"/>
            <wp:effectExtent l="0" t="0" r="5080" b="444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uario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220" cy="314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E565" w14:textId="77777777" w:rsidR="00BD5B8A" w:rsidRPr="00075013" w:rsidRDefault="00BD5B8A" w:rsidP="002D0575">
      <w:pPr>
        <w:jc w:val="center"/>
        <w:rPr>
          <w:lang w:val="es-BO"/>
        </w:rPr>
      </w:pPr>
    </w:p>
    <w:p w14:paraId="2D7BB52A" w14:textId="5A096F82" w:rsidR="00BD5B8A" w:rsidRPr="00075013" w:rsidRDefault="00BD5B8A" w:rsidP="002D0575">
      <w:pPr>
        <w:jc w:val="center"/>
        <w:rPr>
          <w:lang w:val="es-BO"/>
        </w:rPr>
      </w:pPr>
      <w:r w:rsidRPr="00075013">
        <w:rPr>
          <w:lang w:val="es-BO"/>
        </w:rPr>
        <w:t>Imagen 1</w:t>
      </w:r>
    </w:p>
    <w:p w14:paraId="6F2A1E9F" w14:textId="77777777" w:rsidR="00BD5B8A" w:rsidRPr="00075013" w:rsidRDefault="00BD5B8A" w:rsidP="002D0575">
      <w:pPr>
        <w:jc w:val="center"/>
        <w:rPr>
          <w:lang w:val="es-BO"/>
        </w:rPr>
      </w:pPr>
    </w:p>
    <w:p w14:paraId="60AA10D6" w14:textId="3F1D37BC" w:rsidR="00BD5B8A" w:rsidRPr="00075013" w:rsidRDefault="00BD5B8A" w:rsidP="00804163">
      <w:pPr>
        <w:tabs>
          <w:tab w:val="left" w:pos="1620"/>
          <w:tab w:val="left" w:pos="1838"/>
          <w:tab w:val="left" w:pos="1965"/>
          <w:tab w:val="center" w:pos="4680"/>
        </w:tabs>
        <w:rPr>
          <w:lang w:val="es-BO"/>
        </w:rPr>
      </w:pPr>
      <w:r w:rsidRPr="00075013">
        <w:rPr>
          <w:lang w:val="es-BO"/>
        </w:rPr>
        <w:lastRenderedPageBreak/>
        <w:tab/>
      </w:r>
      <w:r w:rsidRPr="00075013">
        <w:rPr>
          <w:lang w:val="es-BO"/>
        </w:rPr>
        <w:tab/>
      </w:r>
      <w:r w:rsidR="00804163" w:rsidRPr="00075013">
        <w:rPr>
          <w:lang w:val="es-BO"/>
        </w:rPr>
        <w:tab/>
      </w:r>
      <w:r w:rsidRPr="00075013">
        <w:rPr>
          <w:lang w:val="es-BO"/>
        </w:rPr>
        <w:tab/>
      </w:r>
      <w:r w:rsidR="00F20A2F">
        <w:rPr>
          <w:noProof/>
          <w:lang w:val="es-BO" w:eastAsia="es-BO"/>
        </w:rPr>
        <w:drawing>
          <wp:inline distT="0" distB="0" distL="0" distR="0" wp14:anchorId="5EF0106B" wp14:editId="78C5F08B">
            <wp:extent cx="3817242" cy="3057099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uario nuevo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633" cy="3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4BCF" w14:textId="77777777" w:rsidR="00BD5B8A" w:rsidRPr="00075013" w:rsidRDefault="00BD5B8A" w:rsidP="002D0575">
      <w:pPr>
        <w:jc w:val="center"/>
        <w:rPr>
          <w:lang w:val="es-BO"/>
        </w:rPr>
      </w:pPr>
    </w:p>
    <w:p w14:paraId="0034F548" w14:textId="77777777" w:rsidR="00BD5B8A" w:rsidRPr="00075013" w:rsidRDefault="00BD5B8A" w:rsidP="002D0575">
      <w:pPr>
        <w:jc w:val="center"/>
        <w:rPr>
          <w:lang w:val="es-BO"/>
        </w:rPr>
      </w:pPr>
      <w:r w:rsidRPr="00075013">
        <w:rPr>
          <w:lang w:val="es-BO"/>
        </w:rPr>
        <w:t>Imagen 2</w:t>
      </w:r>
    </w:p>
    <w:p w14:paraId="5A42C740" w14:textId="77777777" w:rsidR="00F20A2F" w:rsidRDefault="00F20A2F" w:rsidP="00F20A2F">
      <w:pPr>
        <w:tabs>
          <w:tab w:val="left" w:pos="1620"/>
          <w:tab w:val="left" w:pos="1838"/>
          <w:tab w:val="left" w:pos="1965"/>
          <w:tab w:val="center" w:pos="4680"/>
        </w:tabs>
        <w:ind w:left="720"/>
        <w:rPr>
          <w:lang w:val="es-BO"/>
        </w:rPr>
      </w:pPr>
    </w:p>
    <w:p w14:paraId="7EC0C7B1" w14:textId="586FF625" w:rsidR="00F20A2F" w:rsidRDefault="00F20A2F" w:rsidP="00F20A2F">
      <w:pPr>
        <w:tabs>
          <w:tab w:val="left" w:pos="1620"/>
          <w:tab w:val="left" w:pos="1838"/>
          <w:tab w:val="left" w:pos="1965"/>
          <w:tab w:val="center" w:pos="4680"/>
        </w:tabs>
        <w:ind w:left="720"/>
        <w:rPr>
          <w:lang w:val="es-BO"/>
        </w:rPr>
      </w:pPr>
      <w:r>
        <w:rPr>
          <w:lang w:val="es-BO"/>
        </w:rPr>
        <w:t>El usuario puede elegir del menú principal cualquiera de las opciones Cliente, Comida, Receta, Insumo, Compra o Proveedor</w:t>
      </w:r>
    </w:p>
    <w:p w14:paraId="1C3C9E8C" w14:textId="524FDB45" w:rsidR="00BD5B8A" w:rsidRDefault="00BD5B8A" w:rsidP="00F20A2F">
      <w:pPr>
        <w:rPr>
          <w:lang w:val="es-BO"/>
        </w:rPr>
      </w:pPr>
    </w:p>
    <w:p w14:paraId="2AF11BB5" w14:textId="77777777" w:rsidR="00F20A2F" w:rsidRPr="00075013" w:rsidRDefault="00F20A2F" w:rsidP="002D0575">
      <w:pPr>
        <w:jc w:val="center"/>
        <w:rPr>
          <w:lang w:val="es-BO"/>
        </w:rPr>
      </w:pPr>
    </w:p>
    <w:p w14:paraId="5B1BA594" w14:textId="30FD9E55" w:rsidR="002D0575" w:rsidRPr="00075013" w:rsidRDefault="00F20A2F" w:rsidP="002D0575">
      <w:pPr>
        <w:jc w:val="center"/>
        <w:rPr>
          <w:lang w:val="es-BO"/>
        </w:rPr>
      </w:pPr>
      <w:r>
        <w:rPr>
          <w:noProof/>
          <w:lang w:val="es-BO" w:eastAsia="es-BO"/>
        </w:rPr>
        <w:drawing>
          <wp:inline distT="0" distB="0" distL="0" distR="0" wp14:anchorId="0CAFF5FB" wp14:editId="1DA81FF5">
            <wp:extent cx="5943600" cy="2984500"/>
            <wp:effectExtent l="0" t="0" r="0" b="635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7343" w14:textId="77777777" w:rsidR="00BD5B8A" w:rsidRPr="00075013" w:rsidRDefault="00BD5B8A" w:rsidP="002D0575">
      <w:pPr>
        <w:jc w:val="center"/>
        <w:rPr>
          <w:lang w:val="es-BO"/>
        </w:rPr>
      </w:pPr>
    </w:p>
    <w:p w14:paraId="269DBC1D" w14:textId="067C6549" w:rsidR="00BD5B8A" w:rsidRPr="00075013" w:rsidRDefault="00BD5B8A" w:rsidP="002D0575">
      <w:pPr>
        <w:jc w:val="center"/>
        <w:rPr>
          <w:lang w:val="es-BO"/>
        </w:rPr>
      </w:pPr>
      <w:r w:rsidRPr="00075013">
        <w:rPr>
          <w:lang w:val="es-BO"/>
        </w:rPr>
        <w:t>Imagen 3</w:t>
      </w:r>
    </w:p>
    <w:p w14:paraId="0C467829" w14:textId="77777777" w:rsidR="00BD5B8A" w:rsidRPr="00075013" w:rsidRDefault="00BD5B8A" w:rsidP="002D0575">
      <w:pPr>
        <w:jc w:val="center"/>
        <w:rPr>
          <w:lang w:val="es-BO"/>
        </w:rPr>
      </w:pPr>
    </w:p>
    <w:p w14:paraId="4EAC0C3C" w14:textId="0B01D30B" w:rsidR="002D0575" w:rsidRPr="00075013" w:rsidRDefault="008D1EB8" w:rsidP="002D0575">
      <w:pPr>
        <w:ind w:left="720"/>
        <w:rPr>
          <w:lang w:val="es-BO"/>
        </w:rPr>
      </w:pPr>
      <w:r>
        <w:rPr>
          <w:lang w:val="es-BO"/>
        </w:rPr>
        <w:t>En caso de seleccionar Cliente esto conducirá a la opción de crear un cliente y pedirá sus datos como nombre, apellido, C.I., teléfono y fecha de nacimiento.</w:t>
      </w:r>
    </w:p>
    <w:p w14:paraId="4B88A284" w14:textId="77777777" w:rsidR="00BD5B8A" w:rsidRPr="00075013" w:rsidRDefault="00BD5B8A" w:rsidP="002D0575">
      <w:pPr>
        <w:ind w:left="720"/>
        <w:rPr>
          <w:lang w:val="es-BO"/>
        </w:rPr>
      </w:pPr>
    </w:p>
    <w:p w14:paraId="7302342A" w14:textId="33D6CFC6" w:rsidR="00DA7A85" w:rsidRDefault="00F20A2F" w:rsidP="00DA7A85">
      <w:pPr>
        <w:jc w:val="center"/>
        <w:rPr>
          <w:lang w:val="es-BO"/>
        </w:rPr>
      </w:pPr>
      <w:r>
        <w:rPr>
          <w:noProof/>
          <w:lang w:val="es-BO" w:eastAsia="es-BO"/>
        </w:rPr>
        <w:lastRenderedPageBreak/>
        <w:drawing>
          <wp:inline distT="0" distB="0" distL="0" distR="0" wp14:anchorId="7D0F89BA" wp14:editId="4F913D15">
            <wp:extent cx="4469642" cy="3772932"/>
            <wp:effectExtent l="0" t="0" r="7620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e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803" cy="377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3442" w14:textId="77777777" w:rsidR="00DA7A85" w:rsidRDefault="00DA7A85" w:rsidP="00DA7A85">
      <w:pPr>
        <w:rPr>
          <w:lang w:val="es-BO"/>
        </w:rPr>
      </w:pPr>
    </w:p>
    <w:p w14:paraId="59EF6ADD" w14:textId="50E394F3" w:rsidR="00BD5B8A" w:rsidRPr="00075013" w:rsidRDefault="00BD5B8A" w:rsidP="002D0575">
      <w:pPr>
        <w:jc w:val="center"/>
        <w:rPr>
          <w:lang w:val="es-BO"/>
        </w:rPr>
      </w:pPr>
      <w:r w:rsidRPr="00075013">
        <w:rPr>
          <w:lang w:val="es-BO"/>
        </w:rPr>
        <w:t>Imagen 4</w:t>
      </w:r>
    </w:p>
    <w:p w14:paraId="4F551E9E" w14:textId="77777777" w:rsidR="00804163" w:rsidRPr="00075013" w:rsidRDefault="00804163" w:rsidP="006256A8">
      <w:pPr>
        <w:jc w:val="both"/>
        <w:rPr>
          <w:lang w:val="es-BO"/>
        </w:rPr>
      </w:pPr>
    </w:p>
    <w:p w14:paraId="4F3F3A62" w14:textId="082A2682" w:rsidR="00804163" w:rsidRPr="00075013" w:rsidRDefault="00F20A2F" w:rsidP="006256A8">
      <w:pPr>
        <w:ind w:left="720"/>
        <w:jc w:val="both"/>
        <w:rPr>
          <w:lang w:val="es-BO"/>
        </w:rPr>
      </w:pPr>
      <w:r>
        <w:rPr>
          <w:lang w:val="es-BO"/>
        </w:rPr>
        <w:t>En la opción de comida se puede optar por crear un nuevo plato o seleccionar un plato ya existente “venta”</w:t>
      </w:r>
    </w:p>
    <w:p w14:paraId="57A43AEE" w14:textId="77777777" w:rsidR="00804163" w:rsidRPr="00075013" w:rsidRDefault="00804163" w:rsidP="00804163">
      <w:pPr>
        <w:rPr>
          <w:lang w:val="es-BO"/>
        </w:rPr>
      </w:pPr>
    </w:p>
    <w:p w14:paraId="070AB782" w14:textId="62EFD561" w:rsidR="00804163" w:rsidRPr="00075013" w:rsidRDefault="00F20A2F" w:rsidP="00804163">
      <w:pPr>
        <w:jc w:val="center"/>
        <w:rPr>
          <w:lang w:val="es-BO" w:eastAsia="es-BO"/>
        </w:rPr>
      </w:pPr>
      <w:r>
        <w:rPr>
          <w:noProof/>
          <w:lang w:val="es-BO" w:eastAsia="es-BO"/>
        </w:rPr>
        <w:drawing>
          <wp:inline distT="0" distB="0" distL="0" distR="0" wp14:anchorId="25D9D3E4" wp14:editId="66878B81">
            <wp:extent cx="3771900" cy="2057400"/>
            <wp:effectExtent l="0" t="0" r="0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ida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F812" w14:textId="77777777" w:rsidR="006777EB" w:rsidRPr="00075013" w:rsidRDefault="006777EB" w:rsidP="00804163">
      <w:pPr>
        <w:jc w:val="center"/>
        <w:rPr>
          <w:lang w:val="es-BO" w:eastAsia="es-BO"/>
        </w:rPr>
      </w:pPr>
    </w:p>
    <w:p w14:paraId="1C98BC48" w14:textId="2A7BE5A8" w:rsidR="006777EB" w:rsidRPr="00075013" w:rsidRDefault="006777EB" w:rsidP="00804163">
      <w:pPr>
        <w:jc w:val="center"/>
        <w:rPr>
          <w:lang w:val="es-BO" w:eastAsia="es-BO"/>
        </w:rPr>
      </w:pPr>
      <w:r w:rsidRPr="00075013">
        <w:rPr>
          <w:lang w:val="es-BO" w:eastAsia="es-BO"/>
        </w:rPr>
        <w:t>Imagen 5</w:t>
      </w:r>
    </w:p>
    <w:p w14:paraId="6E262D27" w14:textId="77777777" w:rsidR="006777EB" w:rsidRPr="00075013" w:rsidRDefault="006777EB" w:rsidP="00804163">
      <w:pPr>
        <w:jc w:val="center"/>
        <w:rPr>
          <w:lang w:val="es-BO" w:eastAsia="es-BO"/>
        </w:rPr>
      </w:pPr>
    </w:p>
    <w:p w14:paraId="023BF819" w14:textId="7486E05F" w:rsidR="006777EB" w:rsidRDefault="00EB0789" w:rsidP="006777EB">
      <w:pPr>
        <w:ind w:left="720"/>
        <w:rPr>
          <w:lang w:val="es-BO" w:eastAsia="es-BO"/>
        </w:rPr>
      </w:pPr>
      <w:r>
        <w:rPr>
          <w:lang w:val="es-BO" w:eastAsia="es-BO"/>
        </w:rPr>
        <w:t>Para establecer el plato, introduzca el nombre del plato. Después establezca un valor para el precio. Finalmente, presente una breve descripción del plato nombrado previamente.</w:t>
      </w:r>
    </w:p>
    <w:p w14:paraId="66216B35" w14:textId="77777777" w:rsidR="00F20A2F" w:rsidRPr="00075013" w:rsidRDefault="00F20A2F" w:rsidP="006777EB">
      <w:pPr>
        <w:ind w:left="720"/>
        <w:rPr>
          <w:lang w:val="es-BO" w:eastAsia="es-BO"/>
        </w:rPr>
      </w:pPr>
    </w:p>
    <w:p w14:paraId="41FAD79A" w14:textId="77777777" w:rsidR="006777EB" w:rsidRPr="00075013" w:rsidRDefault="006777EB" w:rsidP="006777EB">
      <w:pPr>
        <w:ind w:left="720"/>
        <w:rPr>
          <w:lang w:val="es-BO" w:eastAsia="es-BO"/>
        </w:rPr>
      </w:pPr>
    </w:p>
    <w:p w14:paraId="4F2E0530" w14:textId="4AC00A56" w:rsidR="006777EB" w:rsidRPr="00075013" w:rsidRDefault="0085546B" w:rsidP="006777EB">
      <w:pPr>
        <w:ind w:left="720"/>
        <w:jc w:val="center"/>
        <w:rPr>
          <w:lang w:val="es-BO" w:eastAsia="es-BO"/>
        </w:rPr>
      </w:pPr>
      <w:r>
        <w:rPr>
          <w:noProof/>
          <w:lang w:val="es-BO" w:eastAsia="es-BO"/>
        </w:rPr>
        <w:lastRenderedPageBreak/>
        <w:drawing>
          <wp:inline distT="0" distB="0" distL="0" distR="0" wp14:anchorId="4459521E" wp14:editId="31B030AD">
            <wp:extent cx="3971925" cy="34766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372D" w14:textId="77777777" w:rsidR="006777EB" w:rsidRDefault="006777EB" w:rsidP="006777EB">
      <w:pPr>
        <w:ind w:left="720"/>
        <w:jc w:val="center"/>
        <w:rPr>
          <w:lang w:val="es-BO" w:eastAsia="es-BO"/>
        </w:rPr>
      </w:pPr>
    </w:p>
    <w:p w14:paraId="52EDAFDA" w14:textId="2A7D9585" w:rsidR="00DA7A85" w:rsidRDefault="00DA7A85" w:rsidP="006777EB">
      <w:pPr>
        <w:ind w:left="720"/>
        <w:jc w:val="center"/>
        <w:rPr>
          <w:lang w:val="es-BO" w:eastAsia="es-BO"/>
        </w:rPr>
      </w:pPr>
      <w:r>
        <w:rPr>
          <w:lang w:val="es-BO" w:eastAsia="es-BO"/>
        </w:rPr>
        <w:t>Imagen 6</w:t>
      </w:r>
    </w:p>
    <w:p w14:paraId="581B4D9E" w14:textId="77777777" w:rsidR="00DA7A85" w:rsidRDefault="00DA7A85" w:rsidP="006777EB">
      <w:pPr>
        <w:ind w:left="720"/>
        <w:jc w:val="center"/>
        <w:rPr>
          <w:lang w:val="es-BO" w:eastAsia="es-BO"/>
        </w:rPr>
      </w:pPr>
    </w:p>
    <w:p w14:paraId="2EDDD11B" w14:textId="41E40B05" w:rsidR="00DA7A85" w:rsidRDefault="00DA7A85" w:rsidP="00DA7A85">
      <w:pPr>
        <w:ind w:left="720"/>
        <w:rPr>
          <w:lang w:val="es-BO" w:eastAsia="es-BO"/>
        </w:rPr>
      </w:pPr>
      <w:r>
        <w:rPr>
          <w:lang w:val="es-BO" w:eastAsia="es-BO"/>
        </w:rPr>
        <w:t>En la casilla de nombre se introduce el nombre del plato.</w:t>
      </w:r>
      <w:r w:rsidR="00EB0789">
        <w:rPr>
          <w:lang w:val="es-BO" w:eastAsia="es-BO"/>
        </w:rPr>
        <w:t xml:space="preserve"> Se pone la cantidad de platos que se quiere comprar de ese mismo plato</w:t>
      </w:r>
      <w:r>
        <w:rPr>
          <w:lang w:val="es-BO" w:eastAsia="es-BO"/>
        </w:rPr>
        <w:t>.</w:t>
      </w:r>
      <w:r w:rsidR="00EB0789">
        <w:rPr>
          <w:lang w:val="es-BO" w:eastAsia="es-BO"/>
        </w:rPr>
        <w:t xml:space="preserve"> Presione añadir, y si desea ordenar otro tipo de plato, repita el proceso. Establezca el cliente al que se le está vendiendo y de la misma manera el empleado que lo está atendiendo. Una vez que se haya introducido todos los datos, presione ingresar. Seguidamente se le aparecerá el número de venta del día.</w:t>
      </w:r>
    </w:p>
    <w:p w14:paraId="46557449" w14:textId="77777777" w:rsidR="00DA7A85" w:rsidRDefault="00DA7A85" w:rsidP="00DA7A85">
      <w:pPr>
        <w:ind w:left="720"/>
        <w:rPr>
          <w:lang w:val="es-BO" w:eastAsia="es-BO"/>
        </w:rPr>
      </w:pPr>
    </w:p>
    <w:p w14:paraId="0EABBEB8" w14:textId="4F482647" w:rsidR="00DA7A85" w:rsidRDefault="0085546B" w:rsidP="006777EB">
      <w:pPr>
        <w:ind w:left="720"/>
        <w:jc w:val="center"/>
        <w:rPr>
          <w:lang w:val="es-BO" w:eastAsia="es-BO"/>
        </w:rPr>
      </w:pPr>
      <w:r>
        <w:rPr>
          <w:noProof/>
          <w:lang w:val="es-BO" w:eastAsia="es-BO"/>
        </w:rPr>
        <w:drawing>
          <wp:inline distT="0" distB="0" distL="0" distR="0" wp14:anchorId="1DF14BEF" wp14:editId="4CFAD701">
            <wp:extent cx="4558352" cy="3091498"/>
            <wp:effectExtent l="0" t="0" r="0" b="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to nuevo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352" cy="309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D507" w14:textId="77777777" w:rsidR="00DA7A85" w:rsidRPr="00075013" w:rsidRDefault="00DA7A85" w:rsidP="006777EB">
      <w:pPr>
        <w:ind w:left="720"/>
        <w:jc w:val="center"/>
        <w:rPr>
          <w:lang w:val="es-BO" w:eastAsia="es-BO"/>
        </w:rPr>
      </w:pPr>
    </w:p>
    <w:p w14:paraId="65A02D81" w14:textId="4956439B" w:rsidR="00753A65" w:rsidRDefault="00DA7A85" w:rsidP="00C87F86">
      <w:pPr>
        <w:ind w:left="720"/>
        <w:jc w:val="center"/>
        <w:rPr>
          <w:lang w:val="es-BO" w:eastAsia="es-BO"/>
        </w:rPr>
      </w:pPr>
      <w:r>
        <w:rPr>
          <w:lang w:val="es-BO" w:eastAsia="es-BO"/>
        </w:rPr>
        <w:lastRenderedPageBreak/>
        <w:t>Imagen 7</w:t>
      </w:r>
    </w:p>
    <w:p w14:paraId="17DF4A4B" w14:textId="77777777" w:rsidR="00C87F86" w:rsidRDefault="00C87F86" w:rsidP="00C87F86">
      <w:pPr>
        <w:ind w:left="720"/>
        <w:rPr>
          <w:lang w:val="es-BO" w:eastAsia="es-BO"/>
        </w:rPr>
      </w:pPr>
    </w:p>
    <w:p w14:paraId="51703238" w14:textId="4930DA2A" w:rsidR="00C87F86" w:rsidRDefault="0085546B" w:rsidP="00C87F86">
      <w:pPr>
        <w:ind w:left="720"/>
        <w:rPr>
          <w:lang w:val="es-BO" w:eastAsia="es-BO"/>
        </w:rPr>
      </w:pPr>
      <w:r>
        <w:rPr>
          <w:lang w:val="es-BO" w:eastAsia="es-BO"/>
        </w:rPr>
        <w:t xml:space="preserve">Aquí se puede crear una nueva receta. Se debe especificar primero el insumo que será parte de la receta y luego la cantidad (cantidad necesaria solo para un plato). Una vez establecido estos datos, presione añadir y luego podrá ingresar nuevos insumos. Para borrar la receta, presione limpiar y empiece nuevamente. </w:t>
      </w:r>
    </w:p>
    <w:p w14:paraId="6C31E6CD" w14:textId="77777777" w:rsidR="00C87F86" w:rsidRDefault="00C87F86" w:rsidP="00C87F86">
      <w:pPr>
        <w:ind w:left="720"/>
        <w:rPr>
          <w:lang w:val="es-BO" w:eastAsia="es-BO"/>
        </w:rPr>
      </w:pPr>
    </w:p>
    <w:p w14:paraId="48F57DDC" w14:textId="23C9AA90" w:rsidR="00C87F86" w:rsidRDefault="00C87F86" w:rsidP="00C87F86">
      <w:pPr>
        <w:ind w:left="720"/>
        <w:jc w:val="center"/>
        <w:rPr>
          <w:lang w:val="es-BO" w:eastAsia="es-BO"/>
        </w:rPr>
      </w:pPr>
      <w:r>
        <w:rPr>
          <w:noProof/>
          <w:lang w:val="es-BO" w:eastAsia="es-BO"/>
        </w:rPr>
        <w:drawing>
          <wp:inline distT="0" distB="0" distL="0" distR="0" wp14:anchorId="0AA12D9C" wp14:editId="074FB4FF">
            <wp:extent cx="5943600" cy="25596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80A8" w14:textId="77777777" w:rsidR="007A5105" w:rsidRDefault="007A5105" w:rsidP="00C87F86">
      <w:pPr>
        <w:ind w:left="720"/>
        <w:jc w:val="center"/>
        <w:rPr>
          <w:lang w:val="es-BO" w:eastAsia="es-BO"/>
        </w:rPr>
      </w:pPr>
    </w:p>
    <w:p w14:paraId="21F3934F" w14:textId="15656AD0" w:rsidR="007A5105" w:rsidRDefault="00DA7A85" w:rsidP="00C87F86">
      <w:pPr>
        <w:ind w:left="720"/>
        <w:jc w:val="center"/>
        <w:rPr>
          <w:lang w:val="es-BO" w:eastAsia="es-BO"/>
        </w:rPr>
      </w:pPr>
      <w:r>
        <w:rPr>
          <w:lang w:val="es-BO" w:eastAsia="es-BO"/>
        </w:rPr>
        <w:t>Imagen 8</w:t>
      </w:r>
    </w:p>
    <w:p w14:paraId="0296179E" w14:textId="77777777" w:rsidR="007A5105" w:rsidRDefault="007A5105" w:rsidP="00C87F86">
      <w:pPr>
        <w:ind w:left="720"/>
        <w:jc w:val="center"/>
        <w:rPr>
          <w:lang w:val="es-BO" w:eastAsia="es-BO"/>
        </w:rPr>
      </w:pPr>
    </w:p>
    <w:p w14:paraId="5314CB02" w14:textId="0A4A00F5" w:rsidR="007A5105" w:rsidRDefault="00DA7A85" w:rsidP="007A5105">
      <w:pPr>
        <w:ind w:left="720"/>
        <w:jc w:val="both"/>
        <w:rPr>
          <w:lang w:val="es-BO" w:eastAsia="es-BO"/>
        </w:rPr>
      </w:pPr>
      <w:r>
        <w:rPr>
          <w:lang w:val="es-BO" w:eastAsia="es-BO"/>
        </w:rPr>
        <w:t xml:space="preserve">En la casilla de nombre, introduzca el nombre del insumo. </w:t>
      </w:r>
      <w:r w:rsidR="007A5105">
        <w:rPr>
          <w:lang w:val="es-BO" w:eastAsia="es-BO"/>
        </w:rPr>
        <w:t>En la casilla de precio, ingrese el valor deseado. Luego presione ingresar.</w:t>
      </w:r>
    </w:p>
    <w:p w14:paraId="6C7D68FC" w14:textId="77777777" w:rsidR="007A5105" w:rsidRDefault="007A5105" w:rsidP="007A5105">
      <w:pPr>
        <w:ind w:left="720"/>
        <w:jc w:val="both"/>
        <w:rPr>
          <w:lang w:val="es-BO" w:eastAsia="es-BO"/>
        </w:rPr>
      </w:pPr>
    </w:p>
    <w:p w14:paraId="5DDA2F5A" w14:textId="5A0E736C" w:rsidR="007A5105" w:rsidRDefault="007A5105" w:rsidP="007A5105">
      <w:pPr>
        <w:ind w:left="720"/>
        <w:jc w:val="center"/>
        <w:rPr>
          <w:lang w:val="es-BO" w:eastAsia="es-BO"/>
        </w:rPr>
      </w:pPr>
      <w:r>
        <w:rPr>
          <w:noProof/>
          <w:lang w:val="es-BO" w:eastAsia="es-BO"/>
        </w:rPr>
        <w:drawing>
          <wp:inline distT="0" distB="0" distL="0" distR="0" wp14:anchorId="776ED4A4" wp14:editId="71E092AF">
            <wp:extent cx="3476625" cy="24955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2E32" w14:textId="77777777" w:rsidR="007A5105" w:rsidRDefault="007A5105" w:rsidP="007A5105">
      <w:pPr>
        <w:ind w:left="720"/>
        <w:jc w:val="center"/>
        <w:rPr>
          <w:lang w:val="es-BO" w:eastAsia="es-BO"/>
        </w:rPr>
      </w:pPr>
    </w:p>
    <w:p w14:paraId="7A72BB17" w14:textId="40E05873" w:rsidR="007A5105" w:rsidRDefault="00DA7A85" w:rsidP="007A5105">
      <w:pPr>
        <w:ind w:left="720"/>
        <w:jc w:val="center"/>
        <w:rPr>
          <w:lang w:val="es-BO" w:eastAsia="es-BO"/>
        </w:rPr>
      </w:pPr>
      <w:r>
        <w:rPr>
          <w:lang w:val="es-BO" w:eastAsia="es-BO"/>
        </w:rPr>
        <w:t>Imagen 9</w:t>
      </w:r>
    </w:p>
    <w:p w14:paraId="1E806A8D" w14:textId="77777777" w:rsidR="007A5105" w:rsidRDefault="007A5105" w:rsidP="007A5105">
      <w:pPr>
        <w:ind w:left="720"/>
        <w:jc w:val="center"/>
        <w:rPr>
          <w:lang w:val="es-BO" w:eastAsia="es-BO"/>
        </w:rPr>
      </w:pPr>
    </w:p>
    <w:p w14:paraId="565D3BE6" w14:textId="31304525" w:rsidR="007A5105" w:rsidRDefault="007A5105" w:rsidP="007A5105">
      <w:pPr>
        <w:ind w:left="720"/>
        <w:rPr>
          <w:lang w:val="es-BO" w:eastAsia="es-BO"/>
        </w:rPr>
      </w:pPr>
      <w:r>
        <w:rPr>
          <w:lang w:val="es-BO" w:eastAsia="es-BO"/>
        </w:rPr>
        <w:t xml:space="preserve">En la casilla de Proveedor, seleccionar el proveedor deseado. </w:t>
      </w:r>
      <w:proofErr w:type="spellStart"/>
      <w:r>
        <w:rPr>
          <w:lang w:val="es-BO" w:eastAsia="es-BO"/>
        </w:rPr>
        <w:t>Despues</w:t>
      </w:r>
      <w:proofErr w:type="spellEnd"/>
      <w:r>
        <w:rPr>
          <w:lang w:val="es-BO" w:eastAsia="es-BO"/>
        </w:rPr>
        <w:t xml:space="preserve"> ingresar el insumo que se le proveerá y finalmente ingrese la cantidad deseado. Una vez introducido todos los datos, presione comprar.</w:t>
      </w:r>
    </w:p>
    <w:p w14:paraId="47EEDA0F" w14:textId="77777777" w:rsidR="007A5105" w:rsidRDefault="007A5105" w:rsidP="007A5105">
      <w:pPr>
        <w:ind w:left="720"/>
        <w:rPr>
          <w:lang w:val="es-BO" w:eastAsia="es-BO"/>
        </w:rPr>
      </w:pPr>
    </w:p>
    <w:p w14:paraId="23D97229" w14:textId="174E6032" w:rsidR="007A5105" w:rsidRDefault="007A5105" w:rsidP="007A5105">
      <w:pPr>
        <w:ind w:left="720"/>
        <w:jc w:val="center"/>
        <w:rPr>
          <w:lang w:val="es-BO" w:eastAsia="es-BO"/>
        </w:rPr>
      </w:pPr>
      <w:r>
        <w:rPr>
          <w:noProof/>
          <w:lang w:val="es-BO" w:eastAsia="es-BO"/>
        </w:rPr>
        <w:lastRenderedPageBreak/>
        <w:drawing>
          <wp:inline distT="0" distB="0" distL="0" distR="0" wp14:anchorId="34CD2AAB" wp14:editId="3DEAA70E">
            <wp:extent cx="5514975" cy="17430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A21E" w14:textId="77777777" w:rsidR="007A5105" w:rsidRDefault="007A5105" w:rsidP="007A5105">
      <w:pPr>
        <w:ind w:left="720"/>
        <w:jc w:val="center"/>
        <w:rPr>
          <w:lang w:val="es-BO" w:eastAsia="es-BO"/>
        </w:rPr>
      </w:pPr>
    </w:p>
    <w:p w14:paraId="3E0288A2" w14:textId="245BC2F0" w:rsidR="007A5105" w:rsidRDefault="00DA7A85" w:rsidP="007A5105">
      <w:pPr>
        <w:ind w:left="720"/>
        <w:jc w:val="center"/>
        <w:rPr>
          <w:lang w:val="es-BO" w:eastAsia="es-BO"/>
        </w:rPr>
      </w:pPr>
      <w:r>
        <w:rPr>
          <w:lang w:val="es-BO" w:eastAsia="es-BO"/>
        </w:rPr>
        <w:t>Imagen 10</w:t>
      </w:r>
    </w:p>
    <w:p w14:paraId="024078A9" w14:textId="77777777" w:rsidR="007A5105" w:rsidRDefault="007A5105" w:rsidP="007A5105">
      <w:pPr>
        <w:ind w:left="720"/>
        <w:jc w:val="center"/>
        <w:rPr>
          <w:lang w:val="es-BO" w:eastAsia="es-BO"/>
        </w:rPr>
      </w:pPr>
    </w:p>
    <w:p w14:paraId="019D0840" w14:textId="46E13EC4" w:rsidR="007A5105" w:rsidRDefault="007A5105" w:rsidP="007A5105">
      <w:pPr>
        <w:ind w:left="720"/>
        <w:rPr>
          <w:lang w:val="es-BO" w:eastAsia="es-BO"/>
        </w:rPr>
      </w:pPr>
      <w:r>
        <w:rPr>
          <w:lang w:val="es-BO" w:eastAsia="es-BO"/>
        </w:rPr>
        <w:t xml:space="preserve">Finalmente en puede ingresar los datos del proveedor en las siguientes casillas. Puede ingresar su </w:t>
      </w:r>
      <w:proofErr w:type="spellStart"/>
      <w:proofErr w:type="gramStart"/>
      <w:r>
        <w:rPr>
          <w:lang w:val="es-BO" w:eastAsia="es-BO"/>
        </w:rPr>
        <w:t>numero</w:t>
      </w:r>
      <w:proofErr w:type="spellEnd"/>
      <w:proofErr w:type="gramEnd"/>
      <w:r>
        <w:rPr>
          <w:lang w:val="es-BO" w:eastAsia="es-BO"/>
        </w:rPr>
        <w:t xml:space="preserve"> y su nombre.</w:t>
      </w:r>
    </w:p>
    <w:p w14:paraId="74E66C9A" w14:textId="77777777" w:rsidR="007A5105" w:rsidRDefault="007A5105" w:rsidP="007A5105">
      <w:pPr>
        <w:ind w:left="720"/>
        <w:rPr>
          <w:lang w:val="es-BO" w:eastAsia="es-BO"/>
        </w:rPr>
      </w:pPr>
    </w:p>
    <w:p w14:paraId="4A31B18E" w14:textId="65B34B87" w:rsidR="007A5105" w:rsidRPr="009047EB" w:rsidRDefault="007A5105" w:rsidP="007A5105">
      <w:pPr>
        <w:ind w:left="720"/>
        <w:jc w:val="center"/>
        <w:rPr>
          <w:lang w:val="es-BO" w:eastAsia="es-BO"/>
        </w:rPr>
      </w:pPr>
      <w:r>
        <w:rPr>
          <w:noProof/>
          <w:lang w:val="es-BO" w:eastAsia="es-BO"/>
        </w:rPr>
        <w:drawing>
          <wp:inline distT="0" distB="0" distL="0" distR="0" wp14:anchorId="2A656FD5" wp14:editId="1080068A">
            <wp:extent cx="3686175" cy="25146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105" w:rsidRPr="009047EB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7AFCF6" w14:textId="77777777" w:rsidR="0009274D" w:rsidRDefault="0009274D">
      <w:pPr>
        <w:spacing w:line="240" w:lineRule="auto"/>
      </w:pPr>
      <w:r>
        <w:separator/>
      </w:r>
    </w:p>
  </w:endnote>
  <w:endnote w:type="continuationSeparator" w:id="0">
    <w:p w14:paraId="70355917" w14:textId="77777777" w:rsidR="0009274D" w:rsidRDefault="000927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D30D4A" w14:textId="77777777" w:rsidR="00B04F0B" w:rsidRDefault="008651E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3B1AA79" w14:textId="77777777" w:rsidR="00B04F0B" w:rsidRDefault="00B04F0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04F0B" w:rsidRPr="00023DE1" w14:paraId="3B15D6A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75FCC7" w14:textId="77777777" w:rsidR="00B04F0B" w:rsidRPr="00023DE1" w:rsidRDefault="00B04F0B">
          <w:pPr>
            <w:ind w:right="360"/>
            <w:rPr>
              <w:rFonts w:cs="Arial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6F3343" w14:textId="501C572A" w:rsidR="00B04F0B" w:rsidRPr="00023DE1" w:rsidRDefault="008651E6" w:rsidP="00DA0406">
          <w:pPr>
            <w:jc w:val="center"/>
            <w:rPr>
              <w:rFonts w:cs="Arial"/>
            </w:rPr>
          </w:pPr>
          <w:r w:rsidRPr="00023DE1">
            <w:rPr>
              <w:rFonts w:cs="Arial"/>
            </w:rPr>
            <w:sym w:font="Symbol" w:char="F0D3"/>
          </w:r>
          <w:r w:rsidR="00023DE1">
            <w:rPr>
              <w:rFonts w:cs="Arial"/>
            </w:rPr>
            <w:t>UPB,</w:t>
          </w:r>
          <w:r w:rsidRPr="00023DE1">
            <w:rPr>
              <w:rFonts w:cs="Arial"/>
            </w:rPr>
            <w:t xml:space="preserve"> </w:t>
          </w:r>
          <w:r w:rsidR="00136ED9">
            <w:rPr>
              <w:rFonts w:cs="Arial"/>
            </w:rPr>
            <w:t>2018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0E6A6E" w14:textId="0510FBF0" w:rsidR="00B04F0B" w:rsidRPr="00023DE1" w:rsidRDefault="00023DE1" w:rsidP="00023DE1">
          <w:pPr>
            <w:jc w:val="right"/>
            <w:rPr>
              <w:rFonts w:cs="Arial"/>
            </w:rPr>
          </w:pPr>
          <w:proofErr w:type="spellStart"/>
          <w:r>
            <w:rPr>
              <w:rFonts w:cs="Arial"/>
            </w:rPr>
            <w:t>Página</w:t>
          </w:r>
          <w:proofErr w:type="spellEnd"/>
          <w:r w:rsidR="008651E6" w:rsidRPr="00023DE1">
            <w:rPr>
              <w:rFonts w:cs="Arial"/>
            </w:rPr>
            <w:t xml:space="preserve"> </w:t>
          </w:r>
          <w:r w:rsidR="008651E6" w:rsidRPr="00023DE1">
            <w:rPr>
              <w:rStyle w:val="Nmerodepgina"/>
              <w:rFonts w:cs="Arial"/>
            </w:rPr>
            <w:fldChar w:fldCharType="begin"/>
          </w:r>
          <w:r w:rsidR="008651E6" w:rsidRPr="00023DE1">
            <w:rPr>
              <w:rStyle w:val="Nmerodepgina"/>
              <w:rFonts w:cs="Arial"/>
            </w:rPr>
            <w:instrText xml:space="preserve"> PAGE </w:instrText>
          </w:r>
          <w:r w:rsidR="008651E6" w:rsidRPr="00023DE1">
            <w:rPr>
              <w:rStyle w:val="Nmerodepgina"/>
              <w:rFonts w:cs="Arial"/>
            </w:rPr>
            <w:fldChar w:fldCharType="separate"/>
          </w:r>
          <w:r w:rsidR="00FD3B17">
            <w:rPr>
              <w:rStyle w:val="Nmerodepgina"/>
              <w:rFonts w:cs="Arial"/>
              <w:noProof/>
            </w:rPr>
            <w:t>9</w:t>
          </w:r>
          <w:r w:rsidR="008651E6" w:rsidRPr="00023DE1">
            <w:rPr>
              <w:rStyle w:val="Nmerodepgina"/>
              <w:rFonts w:cs="Arial"/>
            </w:rPr>
            <w:fldChar w:fldCharType="end"/>
          </w:r>
          <w:r w:rsidR="008651E6" w:rsidRPr="00023DE1">
            <w:rPr>
              <w:rStyle w:val="Nmerodepgina"/>
              <w:rFonts w:cs="Arial"/>
            </w:rPr>
            <w:t xml:space="preserve"> </w:t>
          </w:r>
          <w:r>
            <w:rPr>
              <w:rStyle w:val="Nmerodepgina"/>
              <w:rFonts w:cs="Arial"/>
            </w:rPr>
            <w:t>de</w:t>
          </w:r>
          <w:r w:rsidR="008651E6" w:rsidRPr="00023DE1">
            <w:rPr>
              <w:rStyle w:val="Nmerodepgina"/>
              <w:rFonts w:cs="Arial"/>
            </w:rPr>
            <w:t xml:space="preserve"> </w:t>
          </w:r>
          <w:r w:rsidR="008651E6" w:rsidRPr="00023DE1">
            <w:rPr>
              <w:rStyle w:val="Nmerodepgina"/>
              <w:rFonts w:cs="Arial"/>
            </w:rPr>
            <w:fldChar w:fldCharType="begin"/>
          </w:r>
          <w:r w:rsidR="008651E6" w:rsidRPr="00023DE1">
            <w:rPr>
              <w:rStyle w:val="Nmerodepgina"/>
              <w:rFonts w:cs="Arial"/>
            </w:rPr>
            <w:instrText xml:space="preserve"> NUMPAGES  \* MERGEFORMAT </w:instrText>
          </w:r>
          <w:r w:rsidR="008651E6" w:rsidRPr="00023DE1">
            <w:rPr>
              <w:rStyle w:val="Nmerodepgina"/>
              <w:rFonts w:cs="Arial"/>
            </w:rPr>
            <w:fldChar w:fldCharType="separate"/>
          </w:r>
          <w:r w:rsidR="00FD3B17">
            <w:rPr>
              <w:rStyle w:val="Nmerodepgina"/>
              <w:rFonts w:cs="Arial"/>
              <w:noProof/>
            </w:rPr>
            <w:t>9</w:t>
          </w:r>
          <w:r w:rsidR="008651E6" w:rsidRPr="00023DE1">
            <w:rPr>
              <w:rStyle w:val="Nmerodepgina"/>
              <w:rFonts w:cs="Arial"/>
            </w:rPr>
            <w:fldChar w:fldCharType="end"/>
          </w:r>
        </w:p>
      </w:tc>
    </w:tr>
  </w:tbl>
  <w:p w14:paraId="4FD98715" w14:textId="77777777" w:rsidR="00B04F0B" w:rsidRDefault="00B04F0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675E32" w14:textId="77777777" w:rsidR="00B04F0B" w:rsidRDefault="00B04F0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730F1" w14:textId="77777777" w:rsidR="0009274D" w:rsidRDefault="0009274D">
      <w:pPr>
        <w:spacing w:line="240" w:lineRule="auto"/>
      </w:pPr>
      <w:r>
        <w:separator/>
      </w:r>
    </w:p>
  </w:footnote>
  <w:footnote w:type="continuationSeparator" w:id="0">
    <w:p w14:paraId="37C9BCAE" w14:textId="77777777" w:rsidR="0009274D" w:rsidRDefault="000927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688AA" w14:textId="77777777" w:rsidR="00B04F0B" w:rsidRPr="007F0753" w:rsidRDefault="00B04F0B">
    <w:pPr>
      <w:rPr>
        <w:sz w:val="24"/>
        <w:lang w:val="es-BO"/>
      </w:rPr>
    </w:pPr>
  </w:p>
  <w:p w14:paraId="1FE59CA7" w14:textId="77777777" w:rsidR="00B04F0B" w:rsidRPr="007F0753" w:rsidRDefault="0093264A" w:rsidP="0093264A">
    <w:pPr>
      <w:pBdr>
        <w:top w:val="single" w:sz="6" w:space="1" w:color="auto"/>
      </w:pBdr>
      <w:jc w:val="right"/>
      <w:rPr>
        <w:b/>
        <w:sz w:val="40"/>
        <w:szCs w:val="40"/>
        <w:lang w:val="es-BO"/>
      </w:rPr>
    </w:pPr>
    <w:r>
      <w:rPr>
        <w:noProof/>
        <w:lang w:val="es-BO" w:eastAsia="es-BO"/>
      </w:rPr>
      <w:drawing>
        <wp:anchor distT="0" distB="0" distL="114300" distR="114300" simplePos="0" relativeHeight="251658240" behindDoc="0" locked="0" layoutInCell="1" allowOverlap="1" wp14:anchorId="70AFFD74" wp14:editId="2A9B5084">
          <wp:simplePos x="0" y="0"/>
          <wp:positionH relativeFrom="column">
            <wp:posOffset>0</wp:posOffset>
          </wp:positionH>
          <wp:positionV relativeFrom="paragraph">
            <wp:posOffset>43456</wp:posOffset>
          </wp:positionV>
          <wp:extent cx="1796400" cy="770400"/>
          <wp:effectExtent l="0" t="0" r="0" b="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PB_garanti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6400" cy="77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77C9" w:rsidRPr="007F0753">
      <w:rPr>
        <w:b/>
        <w:sz w:val="40"/>
        <w:szCs w:val="40"/>
        <w:lang w:val="es-BO"/>
      </w:rPr>
      <w:t>Universidad Privada Boliviana</w:t>
    </w:r>
  </w:p>
  <w:p w14:paraId="46B783AA" w14:textId="07232C8C" w:rsidR="001377C9" w:rsidRPr="007F0753" w:rsidRDefault="001377C9">
    <w:pPr>
      <w:pBdr>
        <w:bottom w:val="single" w:sz="6" w:space="1" w:color="auto"/>
      </w:pBdr>
      <w:jc w:val="right"/>
      <w:rPr>
        <w:b/>
        <w:sz w:val="36"/>
        <w:szCs w:val="36"/>
        <w:lang w:val="es-BO"/>
      </w:rPr>
    </w:pPr>
    <w:r w:rsidRPr="007F0753">
      <w:rPr>
        <w:b/>
        <w:sz w:val="36"/>
        <w:szCs w:val="36"/>
        <w:lang w:val="es-BO"/>
      </w:rPr>
      <w:t xml:space="preserve">Computación para Ingeniería </w:t>
    </w:r>
    <w:r w:rsidR="0093264A">
      <w:rPr>
        <w:b/>
        <w:sz w:val="36"/>
        <w:szCs w:val="36"/>
        <w:lang w:val="es-BO"/>
      </w:rPr>
      <w:t>I</w:t>
    </w:r>
    <w:r w:rsidR="00136ED9">
      <w:rPr>
        <w:b/>
        <w:sz w:val="36"/>
        <w:szCs w:val="36"/>
        <w:lang w:val="es-BO"/>
      </w:rPr>
      <w:t>I</w:t>
    </w:r>
  </w:p>
  <w:p w14:paraId="0942F82A" w14:textId="6A48D513" w:rsidR="00B04F0B" w:rsidRPr="007F0753" w:rsidRDefault="001377C9">
    <w:pPr>
      <w:pBdr>
        <w:bottom w:val="single" w:sz="6" w:space="1" w:color="auto"/>
      </w:pBdr>
      <w:jc w:val="right"/>
      <w:rPr>
        <w:sz w:val="36"/>
        <w:szCs w:val="36"/>
        <w:lang w:val="es-BO"/>
      </w:rPr>
    </w:pPr>
    <w:r w:rsidRPr="007F0753">
      <w:rPr>
        <w:b/>
        <w:sz w:val="36"/>
        <w:szCs w:val="36"/>
        <w:lang w:val="es-BO"/>
      </w:rPr>
      <w:t>Programación I</w:t>
    </w:r>
    <w:r w:rsidR="00136ED9">
      <w:rPr>
        <w:b/>
        <w:sz w:val="36"/>
        <w:szCs w:val="36"/>
        <w:lang w:val="es-BO"/>
      </w:rPr>
      <w:t>I</w:t>
    </w:r>
  </w:p>
  <w:p w14:paraId="693709D8" w14:textId="77777777" w:rsidR="00B04F0B" w:rsidRPr="007F0753" w:rsidRDefault="00B04F0B">
    <w:pPr>
      <w:pStyle w:val="Encabezado"/>
      <w:rPr>
        <w:sz w:val="36"/>
        <w:szCs w:val="36"/>
        <w:lang w:val="es-B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04F0B" w:rsidRPr="007F0753" w14:paraId="0D91B76D" w14:textId="77777777">
      <w:tc>
        <w:tcPr>
          <w:tcW w:w="6379" w:type="dxa"/>
        </w:tcPr>
        <w:p w14:paraId="33678709" w14:textId="49A02AD7" w:rsidR="00B04F0B" w:rsidRPr="007F0753" w:rsidRDefault="00136ED9" w:rsidP="007F0753">
          <w:pPr>
            <w:rPr>
              <w:rFonts w:cs="Arial"/>
              <w:lang w:val="es-BO"/>
            </w:rPr>
          </w:pPr>
          <w:r>
            <w:rPr>
              <w:rFonts w:cs="Arial"/>
              <w:lang w:val="es-BO"/>
            </w:rPr>
            <w:t>Hamburguesas Los Pollos</w:t>
          </w:r>
        </w:p>
      </w:tc>
      <w:tc>
        <w:tcPr>
          <w:tcW w:w="3179" w:type="dxa"/>
        </w:tcPr>
        <w:p w14:paraId="25B4363E" w14:textId="12A7D947" w:rsidR="00B04F0B" w:rsidRPr="007F0753" w:rsidRDefault="00023DE1" w:rsidP="00DA0406">
          <w:pPr>
            <w:tabs>
              <w:tab w:val="left" w:pos="1135"/>
            </w:tabs>
            <w:spacing w:before="40"/>
            <w:ind w:right="68"/>
            <w:rPr>
              <w:rFonts w:cs="Arial"/>
              <w:lang w:val="es-BO"/>
            </w:rPr>
          </w:pPr>
          <w:r>
            <w:rPr>
              <w:rFonts w:cs="Arial"/>
              <w:lang w:val="es-BO"/>
            </w:rPr>
            <w:t xml:space="preserve">  Versió</w:t>
          </w:r>
          <w:r w:rsidR="008651E6" w:rsidRPr="007F0753">
            <w:rPr>
              <w:rFonts w:cs="Arial"/>
              <w:lang w:val="es-BO"/>
            </w:rPr>
            <w:t xml:space="preserve">n:           </w:t>
          </w:r>
          <w:r w:rsidR="00075013">
            <w:rPr>
              <w:rFonts w:cs="Arial"/>
              <w:lang w:val="es-BO"/>
            </w:rPr>
            <w:t>2</w:t>
          </w:r>
          <w:r w:rsidR="00DA0406">
            <w:rPr>
              <w:rFonts w:cs="Arial"/>
              <w:lang w:val="es-BO"/>
            </w:rPr>
            <w:t>.0</w:t>
          </w:r>
        </w:p>
      </w:tc>
    </w:tr>
    <w:tr w:rsidR="00DA0406" w:rsidRPr="007F0753" w14:paraId="26FFF1D1" w14:textId="77777777">
      <w:tc>
        <w:tcPr>
          <w:tcW w:w="6379" w:type="dxa"/>
        </w:tcPr>
        <w:p w14:paraId="2A368E57" w14:textId="0A2A7457" w:rsidR="00DA0406" w:rsidRPr="007F0753" w:rsidRDefault="00DA0406">
          <w:pPr>
            <w:rPr>
              <w:rFonts w:cs="Arial"/>
              <w:lang w:val="es-BO"/>
            </w:rPr>
          </w:pPr>
          <w:r>
            <w:rPr>
              <w:rFonts w:cs="Arial"/>
              <w:lang w:val="es-BO"/>
            </w:rPr>
            <w:t>Manual del Usuario</w:t>
          </w:r>
        </w:p>
      </w:tc>
      <w:tc>
        <w:tcPr>
          <w:tcW w:w="3179" w:type="dxa"/>
        </w:tcPr>
        <w:p w14:paraId="09FF6CDC" w14:textId="2F923EE0" w:rsidR="00DA0406" w:rsidRPr="007F0753" w:rsidRDefault="00DA0406" w:rsidP="00DA0406">
          <w:pPr>
            <w:rPr>
              <w:rFonts w:cs="Arial"/>
              <w:lang w:val="es-BO"/>
            </w:rPr>
          </w:pPr>
          <w:r w:rsidRPr="007F0753">
            <w:rPr>
              <w:rFonts w:cs="Arial"/>
              <w:lang w:val="es-BO"/>
            </w:rPr>
            <w:t xml:space="preserve">  </w:t>
          </w:r>
          <w:r w:rsidR="00136ED9">
            <w:rPr>
              <w:rFonts w:cs="Arial"/>
              <w:lang w:val="es-BO"/>
            </w:rPr>
            <w:t>Fecha:  18/09/2018</w:t>
          </w:r>
        </w:p>
      </w:tc>
    </w:tr>
  </w:tbl>
  <w:p w14:paraId="43EC93C0" w14:textId="77777777" w:rsidR="00B04F0B" w:rsidRPr="007F0753" w:rsidRDefault="00B04F0B">
    <w:pPr>
      <w:pStyle w:val="Encabezado"/>
      <w:rPr>
        <w:rFonts w:cs="Arial"/>
        <w:lang w:val="es-B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0E790" w14:textId="77777777" w:rsidR="00B04F0B" w:rsidRDefault="00B04F0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68E340A"/>
    <w:multiLevelType w:val="hybridMultilevel"/>
    <w:tmpl w:val="5404943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4C25C65"/>
    <w:multiLevelType w:val="hybridMultilevel"/>
    <w:tmpl w:val="A1748F1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CE52DC"/>
    <w:multiLevelType w:val="hybridMultilevel"/>
    <w:tmpl w:val="0F9E8BF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43637DD"/>
    <w:multiLevelType w:val="hybridMultilevel"/>
    <w:tmpl w:val="A3DA49C6"/>
    <w:lvl w:ilvl="0" w:tplc="28BC28FC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ECC4601"/>
    <w:multiLevelType w:val="hybridMultilevel"/>
    <w:tmpl w:val="BC6CEBFE"/>
    <w:lvl w:ilvl="0" w:tplc="922C0868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1FD421A"/>
    <w:multiLevelType w:val="hybridMultilevel"/>
    <w:tmpl w:val="2626CA6E"/>
    <w:lvl w:ilvl="0" w:tplc="579C7434">
      <w:start w:val="1"/>
      <w:numFmt w:val="upperRoman"/>
      <w:lvlText w:val="%1."/>
      <w:lvlJc w:val="right"/>
      <w:pPr>
        <w:ind w:left="720" w:hanging="360"/>
      </w:pPr>
      <w:rPr>
        <w:b/>
        <w:sz w:val="20"/>
        <w:szCs w:val="2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CE077A3"/>
    <w:multiLevelType w:val="hybridMultilevel"/>
    <w:tmpl w:val="2800E31C"/>
    <w:lvl w:ilvl="0" w:tplc="579C7434">
      <w:start w:val="1"/>
      <w:numFmt w:val="upperRoman"/>
      <w:lvlText w:val="%1."/>
      <w:lvlJc w:val="right"/>
      <w:pPr>
        <w:ind w:left="720" w:hanging="360"/>
      </w:pPr>
      <w:rPr>
        <w:b/>
        <w:sz w:val="20"/>
        <w:szCs w:val="2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339076E"/>
    <w:multiLevelType w:val="hybridMultilevel"/>
    <w:tmpl w:val="4E1C061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7EF384C"/>
    <w:multiLevelType w:val="hybridMultilevel"/>
    <w:tmpl w:val="07B02D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78569D9"/>
    <w:multiLevelType w:val="hybridMultilevel"/>
    <w:tmpl w:val="12CA516E"/>
    <w:lvl w:ilvl="0" w:tplc="6EFAF486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2"/>
  </w:num>
  <w:num w:numId="3">
    <w:abstractNumId w:val="29"/>
  </w:num>
  <w:num w:numId="4">
    <w:abstractNumId w:val="21"/>
  </w:num>
  <w:num w:numId="5">
    <w:abstractNumId w:val="20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7"/>
  </w:num>
  <w:num w:numId="9">
    <w:abstractNumId w:val="4"/>
  </w:num>
  <w:num w:numId="10">
    <w:abstractNumId w:val="14"/>
  </w:num>
  <w:num w:numId="11">
    <w:abstractNumId w:val="11"/>
  </w:num>
  <w:num w:numId="12">
    <w:abstractNumId w:val="26"/>
  </w:num>
  <w:num w:numId="13">
    <w:abstractNumId w:val="10"/>
  </w:num>
  <w:num w:numId="14">
    <w:abstractNumId w:val="5"/>
  </w:num>
  <w:num w:numId="15">
    <w:abstractNumId w:val="25"/>
  </w:num>
  <w:num w:numId="16">
    <w:abstractNumId w:val="18"/>
  </w:num>
  <w:num w:numId="17">
    <w:abstractNumId w:val="6"/>
  </w:num>
  <w:num w:numId="18">
    <w:abstractNumId w:val="17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24"/>
  </w:num>
  <w:num w:numId="22">
    <w:abstractNumId w:val="0"/>
  </w:num>
  <w:num w:numId="23">
    <w:abstractNumId w:val="0"/>
  </w:num>
  <w:num w:numId="24">
    <w:abstractNumId w:val="22"/>
  </w:num>
  <w:num w:numId="25">
    <w:abstractNumId w:val="23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7"/>
  </w:num>
  <w:num w:numId="33">
    <w:abstractNumId w:val="13"/>
  </w:num>
  <w:num w:numId="34">
    <w:abstractNumId w:val="15"/>
  </w:num>
  <w:num w:numId="35">
    <w:abstractNumId w:val="3"/>
  </w:num>
  <w:num w:numId="36">
    <w:abstractNumId w:val="8"/>
  </w:num>
  <w:num w:numId="37">
    <w:abstractNumId w:val="28"/>
  </w:num>
  <w:num w:numId="38">
    <w:abstractNumId w:val="19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FD3"/>
    <w:rsid w:val="000173F3"/>
    <w:rsid w:val="00023DE1"/>
    <w:rsid w:val="00053B19"/>
    <w:rsid w:val="00075013"/>
    <w:rsid w:val="0009274D"/>
    <w:rsid w:val="000A7F27"/>
    <w:rsid w:val="000D0868"/>
    <w:rsid w:val="000E6AFC"/>
    <w:rsid w:val="000F75FF"/>
    <w:rsid w:val="00106283"/>
    <w:rsid w:val="00136ED9"/>
    <w:rsid w:val="001377C9"/>
    <w:rsid w:val="001C1FD3"/>
    <w:rsid w:val="001E3EC3"/>
    <w:rsid w:val="0026787D"/>
    <w:rsid w:val="00271128"/>
    <w:rsid w:val="002A4A26"/>
    <w:rsid w:val="002D0575"/>
    <w:rsid w:val="00330C20"/>
    <w:rsid w:val="00460504"/>
    <w:rsid w:val="0050488C"/>
    <w:rsid w:val="00535C96"/>
    <w:rsid w:val="00561C48"/>
    <w:rsid w:val="005E019D"/>
    <w:rsid w:val="005F1FD0"/>
    <w:rsid w:val="005F7FE0"/>
    <w:rsid w:val="006256A8"/>
    <w:rsid w:val="00672671"/>
    <w:rsid w:val="006777EB"/>
    <w:rsid w:val="006908B6"/>
    <w:rsid w:val="007215AC"/>
    <w:rsid w:val="00753A65"/>
    <w:rsid w:val="007A5105"/>
    <w:rsid w:val="007F0753"/>
    <w:rsid w:val="00804163"/>
    <w:rsid w:val="0085181B"/>
    <w:rsid w:val="0085546B"/>
    <w:rsid w:val="008651E6"/>
    <w:rsid w:val="00895244"/>
    <w:rsid w:val="008D1EB8"/>
    <w:rsid w:val="009047EB"/>
    <w:rsid w:val="0093264A"/>
    <w:rsid w:val="00B04F0B"/>
    <w:rsid w:val="00B511FC"/>
    <w:rsid w:val="00BD5B8A"/>
    <w:rsid w:val="00C07D9C"/>
    <w:rsid w:val="00C4113D"/>
    <w:rsid w:val="00C74E16"/>
    <w:rsid w:val="00C87F86"/>
    <w:rsid w:val="00CE115E"/>
    <w:rsid w:val="00D17D9B"/>
    <w:rsid w:val="00D55709"/>
    <w:rsid w:val="00DA0406"/>
    <w:rsid w:val="00DA7A85"/>
    <w:rsid w:val="00E20F03"/>
    <w:rsid w:val="00EA5341"/>
    <w:rsid w:val="00EA6CFE"/>
    <w:rsid w:val="00EB0789"/>
    <w:rsid w:val="00EF2EB2"/>
    <w:rsid w:val="00EF531F"/>
    <w:rsid w:val="00F20A2F"/>
    <w:rsid w:val="00F35868"/>
    <w:rsid w:val="00FC03D3"/>
    <w:rsid w:val="00FD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805376D"/>
  <w15:docId w15:val="{1ED7B1E9-E8CB-4EA4-BE9E-5AFD0F361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5AC"/>
    <w:pPr>
      <w:widowControl w:val="0"/>
      <w:spacing w:line="240" w:lineRule="atLeast"/>
    </w:pPr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styleId="Textoennegrita">
    <w:name w:val="Strong"/>
    <w:basedOn w:val="Fuentedeprrafopredeter"/>
    <w:qFormat/>
    <w:rPr>
      <w:b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77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77C9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5E0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9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75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1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75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9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8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34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13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1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7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816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19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8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8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332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3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6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7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06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footer" Target="footer3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loBernardo\Documents\upb\Programaci&#243;n%20II\InformeProyectoPlantillaII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InformeProyectoPlantillaII.dotx</Template>
  <TotalTime>31</TotalTime>
  <Pages>9</Pages>
  <Words>540</Words>
  <Characters>2976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Windows User</dc:creator>
  <cp:lastModifiedBy>PLANET-COMPUTERS</cp:lastModifiedBy>
  <cp:revision>6</cp:revision>
  <cp:lastPrinted>2012-12-05T14:45:00Z</cp:lastPrinted>
  <dcterms:created xsi:type="dcterms:W3CDTF">2018-09-19T02:37:00Z</dcterms:created>
  <dcterms:modified xsi:type="dcterms:W3CDTF">2018-09-19T03:15:00Z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